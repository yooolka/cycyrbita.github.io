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5D4" w:rsidRPr="00B456F1" w:rsidRDefault="00B456F1" w:rsidP="00BC55D4">
      <w:r w:rsidRPr="00B456F1">
        <w:t>"</w:t>
      </w:r>
      <w:proofErr w:type="spellStart"/>
      <w:r w:rsidRPr="00BC55D4">
        <w:rPr>
          <w:lang w:val="en-US"/>
        </w:rPr>
        <w:t>lt</w:t>
      </w:r>
      <w:proofErr w:type="spellEnd"/>
      <w:r w:rsidRPr="00B456F1">
        <w:t>0</w:t>
      </w:r>
      <w:r w:rsidRPr="00B456F1">
        <w:t>0</w:t>
      </w:r>
      <w:r w:rsidRPr="00B456F1">
        <w:t xml:space="preserve">": </w:t>
      </w:r>
      <w:r w:rsidRPr="00B456F1">
        <w:t>Корректор повышенного давления</w:t>
      </w:r>
      <w:r w:rsidRPr="00B456F1">
        <w:t>",</w:t>
      </w:r>
    </w:p>
    <w:p w:rsidR="00BC55D4" w:rsidRPr="00B456F1" w:rsidRDefault="00BC55D4" w:rsidP="00BC55D4">
      <w:r w:rsidRPr="00B456F1">
        <w:t>"</w:t>
      </w:r>
      <w:proofErr w:type="spellStart"/>
      <w:r w:rsidRPr="00BC55D4">
        <w:rPr>
          <w:lang w:val="en-US"/>
        </w:rPr>
        <w:t>lt</w:t>
      </w:r>
      <w:proofErr w:type="spellEnd"/>
      <w:r w:rsidRPr="00B456F1">
        <w:t>0": "</w:t>
      </w:r>
      <w:r>
        <w:t>XX</w:t>
      </w:r>
      <w:r w:rsidRPr="00B456F1">
        <w:t>",</w:t>
      </w:r>
    </w:p>
    <w:p w:rsidR="00BC55D4" w:rsidRPr="00B456F1" w:rsidRDefault="00BC55D4" w:rsidP="00BC55D4"/>
    <w:p w:rsidR="00BC55D4" w:rsidRDefault="00BC55D4" w:rsidP="00BC55D4">
      <w:r>
        <w:t>"lt1": "Главная",</w:t>
      </w:r>
    </w:p>
    <w:p w:rsidR="00BC55D4" w:rsidRDefault="00BC55D4" w:rsidP="00BC55D4"/>
    <w:p w:rsidR="00BC55D4" w:rsidRDefault="00BC55D4" w:rsidP="00BC55D4">
      <w:r>
        <w:t>"lt2": "Как работает",</w:t>
      </w:r>
    </w:p>
    <w:p w:rsidR="00BC55D4" w:rsidRDefault="00BC55D4" w:rsidP="00BC55D4">
      <w:bookmarkStart w:id="0" w:name="_GoBack"/>
      <w:bookmarkEnd w:id="0"/>
    </w:p>
    <w:p w:rsidR="00BC55D4" w:rsidRDefault="00BC55D4" w:rsidP="00BC55D4">
      <w:r>
        <w:t>"lt3": "Клинические исследования",</w:t>
      </w:r>
    </w:p>
    <w:p w:rsidR="00BC55D4" w:rsidRDefault="00BC55D4" w:rsidP="00BC55D4"/>
    <w:p w:rsidR="00BC55D4" w:rsidRDefault="00BC55D4" w:rsidP="00BC55D4">
      <w:r>
        <w:t>"lt4": "Отзывы",</w:t>
      </w:r>
    </w:p>
    <w:p w:rsidR="00BC55D4" w:rsidRDefault="00BC55D4" w:rsidP="00BC55D4"/>
    <w:p w:rsidR="00BC55D4" w:rsidRDefault="00BC55D4" w:rsidP="00BC55D4">
      <w:r>
        <w:t>"lt5": "Корректор&lt;</w:t>
      </w:r>
      <w:proofErr w:type="spellStart"/>
      <w:r>
        <w:t>br</w:t>
      </w:r>
      <w:proofErr w:type="spellEnd"/>
      <w:r>
        <w:t>&gt;повышенного давления",</w:t>
      </w:r>
    </w:p>
    <w:p w:rsidR="00BC55D4" w:rsidRDefault="00BC55D4" w:rsidP="00BC55D4"/>
    <w:p w:rsidR="00BC55D4" w:rsidRDefault="00BC55D4" w:rsidP="00BC55D4">
      <w:r>
        <w:t>"lt6": "&lt;</w:t>
      </w:r>
      <w:proofErr w:type="spellStart"/>
      <w:r>
        <w:t>span</w:t>
      </w:r>
      <w:proofErr w:type="spellEnd"/>
      <w:r>
        <w:t>&gt;Избавьтесь&lt;/</w:t>
      </w:r>
      <w:proofErr w:type="spellStart"/>
      <w:r>
        <w:t>span</w:t>
      </w:r>
      <w:proofErr w:type="spellEnd"/>
      <w:r>
        <w:t>&gt;от гипертонии&lt;</w:t>
      </w:r>
      <w:proofErr w:type="spellStart"/>
      <w:r>
        <w:t>span</w:t>
      </w:r>
      <w:proofErr w:type="spellEnd"/>
      <w:r>
        <w:t>&gt;легко!&lt;/</w:t>
      </w:r>
      <w:proofErr w:type="spellStart"/>
      <w:r>
        <w:t>span</w:t>
      </w:r>
      <w:proofErr w:type="spellEnd"/>
      <w:r>
        <w:t>&gt;",</w:t>
      </w:r>
    </w:p>
    <w:p w:rsidR="00BC55D4" w:rsidRDefault="00BC55D4" w:rsidP="00BC55D4"/>
    <w:p w:rsidR="00BC55D4" w:rsidRDefault="00BC55D4" w:rsidP="00BC55D4">
      <w:r>
        <w:t>"lt7": "Корректирует",</w:t>
      </w:r>
    </w:p>
    <w:p w:rsidR="00BC55D4" w:rsidRDefault="00BC55D4" w:rsidP="00BC55D4"/>
    <w:p w:rsidR="00BC55D4" w:rsidRDefault="00BC55D4" w:rsidP="00BC55D4">
      <w:r>
        <w:t>"lt8": "артериальное давление",</w:t>
      </w:r>
    </w:p>
    <w:p w:rsidR="00BC55D4" w:rsidRDefault="00BC55D4" w:rsidP="00BC55D4"/>
    <w:p w:rsidR="00BC55D4" w:rsidRDefault="00BC55D4" w:rsidP="00BC55D4">
      <w:r>
        <w:t>"lt9": "Улучшает",</w:t>
      </w:r>
    </w:p>
    <w:p w:rsidR="00BC55D4" w:rsidRDefault="00BC55D4" w:rsidP="00BC55D4"/>
    <w:p w:rsidR="00BC55D4" w:rsidRDefault="00BC55D4" w:rsidP="00BC55D4">
      <w:r>
        <w:t>"lt10": "самочувствие и сон",</w:t>
      </w:r>
    </w:p>
    <w:p w:rsidR="00BC55D4" w:rsidRDefault="00BC55D4" w:rsidP="00BC55D4"/>
    <w:p w:rsidR="00BC55D4" w:rsidRDefault="00BC55D4" w:rsidP="00BC55D4">
      <w:r>
        <w:t>"lt11": "Стабилизирует",</w:t>
      </w:r>
    </w:p>
    <w:p w:rsidR="00BC55D4" w:rsidRDefault="00BC55D4" w:rsidP="00BC55D4"/>
    <w:p w:rsidR="00BC55D4" w:rsidRDefault="00BC55D4" w:rsidP="00BC55D4">
      <w:r>
        <w:t>"lt12": "эмоциональное состояние",</w:t>
      </w:r>
    </w:p>
    <w:p w:rsidR="00BC55D4" w:rsidRDefault="00BC55D4" w:rsidP="00BC55D4"/>
    <w:p w:rsidR="00BC55D4" w:rsidRDefault="00BC55D4" w:rsidP="00BC55D4">
      <w:r>
        <w:t>"lt13": "Нормализует",</w:t>
      </w:r>
    </w:p>
    <w:p w:rsidR="00BC55D4" w:rsidRDefault="00BC55D4" w:rsidP="00BC55D4"/>
    <w:p w:rsidR="00BC55D4" w:rsidRDefault="00BC55D4" w:rsidP="00BC55D4">
      <w:r>
        <w:t>"lt14": "работу сердечно-сосудистой системы",</w:t>
      </w:r>
    </w:p>
    <w:p w:rsidR="00BC55D4" w:rsidRDefault="00BC55D4" w:rsidP="00BC55D4"/>
    <w:p w:rsidR="00BC55D4" w:rsidRDefault="00BC55D4" w:rsidP="00BC55D4">
      <w:r>
        <w:t>"lt15": "Повышает",</w:t>
      </w:r>
    </w:p>
    <w:p w:rsidR="00BC55D4" w:rsidRDefault="00BC55D4" w:rsidP="00BC55D4"/>
    <w:p w:rsidR="00BC55D4" w:rsidRDefault="00BC55D4" w:rsidP="00BC55D4">
      <w:r>
        <w:t>"lt16": "работоспособность",</w:t>
      </w:r>
    </w:p>
    <w:p w:rsidR="00BC55D4" w:rsidRDefault="00BC55D4" w:rsidP="00BC55D4"/>
    <w:p w:rsidR="00BC55D4" w:rsidRDefault="00BC55D4" w:rsidP="00BC55D4">
      <w:r>
        <w:t>"lt17": "&lt;</w:t>
      </w:r>
      <w:proofErr w:type="spellStart"/>
      <w:r>
        <w:t>span</w:t>
      </w:r>
      <w:proofErr w:type="spellEnd"/>
      <w:r>
        <w:t>&gt;Эффективность&lt;/</w:t>
      </w:r>
      <w:proofErr w:type="spellStart"/>
      <w:r>
        <w:t>span</w:t>
      </w:r>
      <w:proofErr w:type="spellEnd"/>
      <w:r>
        <w:t>&gt;&lt;</w:t>
      </w:r>
      <w:proofErr w:type="spellStart"/>
      <w:r>
        <w:t>br</w:t>
      </w:r>
      <w:proofErr w:type="spellEnd"/>
      <w:r>
        <w:t>&gt;подтверждена клинически!",</w:t>
      </w:r>
    </w:p>
    <w:p w:rsidR="00BC55D4" w:rsidRDefault="00BC55D4" w:rsidP="00BC55D4"/>
    <w:p w:rsidR="00BC55D4" w:rsidRDefault="00BC55D4" w:rsidP="00BC55D4">
      <w:r>
        <w:t>"lt18": "Аппарат зарегистрирован в качестве&lt;</w:t>
      </w:r>
      <w:proofErr w:type="spellStart"/>
      <w:r>
        <w:t>span</w:t>
      </w:r>
      <w:proofErr w:type="spellEnd"/>
      <w:r>
        <w:t>&gt;медицинского изделия&lt;/</w:t>
      </w:r>
      <w:proofErr w:type="spellStart"/>
      <w:r>
        <w:t>span</w:t>
      </w:r>
      <w:proofErr w:type="spellEnd"/>
      <w:r>
        <w:t>&gt;",</w:t>
      </w:r>
    </w:p>
    <w:p w:rsidR="00BC55D4" w:rsidRDefault="00BC55D4" w:rsidP="00BC55D4"/>
    <w:p w:rsidR="00BC55D4" w:rsidRDefault="00BC55D4" w:rsidP="00BC55D4">
      <w:r>
        <w:t>"lt19": "Только сегодня!&lt;</w:t>
      </w:r>
      <w:proofErr w:type="spellStart"/>
      <w:r>
        <w:t>span</w:t>
      </w:r>
      <w:proofErr w:type="spellEnd"/>
      <w:r>
        <w:t>&gt;Скидка 50%&lt;/</w:t>
      </w:r>
      <w:proofErr w:type="spellStart"/>
      <w:r>
        <w:t>span</w:t>
      </w:r>
      <w:proofErr w:type="spellEnd"/>
      <w:r>
        <w:t>&gt;",</w:t>
      </w:r>
    </w:p>
    <w:p w:rsidR="00BC55D4" w:rsidRDefault="00BC55D4" w:rsidP="00BC55D4"/>
    <w:p w:rsidR="00BC55D4" w:rsidRDefault="00BC55D4" w:rsidP="00BC55D4">
      <w:r>
        <w:t>"lt20": "старая цена:",</w:t>
      </w:r>
    </w:p>
    <w:p w:rsidR="00BC55D4" w:rsidRDefault="00BC55D4" w:rsidP="00BC55D4"/>
    <w:p w:rsidR="00BC55D4" w:rsidRDefault="00BC55D4" w:rsidP="00BC55D4">
      <w:r>
        <w:t>"lt22": "новая цена:",</w:t>
      </w:r>
    </w:p>
    <w:p w:rsidR="00BC55D4" w:rsidRDefault="00BC55D4" w:rsidP="00BC55D4"/>
    <w:p w:rsidR="00BC55D4" w:rsidRPr="00BC55D4" w:rsidRDefault="00BC55D4" w:rsidP="00BC55D4">
      <w:r w:rsidRPr="00BC55D4">
        <w:t>"</w:t>
      </w:r>
      <w:proofErr w:type="spellStart"/>
      <w:r w:rsidRPr="00BC55D4">
        <w:rPr>
          <w:lang w:val="en-US"/>
        </w:rPr>
        <w:t>lt</w:t>
      </w:r>
      <w:proofErr w:type="spellEnd"/>
      <w:r w:rsidRPr="00BC55D4">
        <w:t>24": "</w:t>
      </w:r>
      <w:r>
        <w:t>Страна</w:t>
      </w:r>
      <w:r w:rsidRPr="00BC55D4">
        <w:t>",</w:t>
      </w:r>
    </w:p>
    <w:p w:rsidR="00BC55D4" w:rsidRPr="00BC55D4" w:rsidRDefault="00BC55D4" w:rsidP="00BC55D4"/>
    <w:p w:rsidR="00BC55D4" w:rsidRPr="00BC55D4" w:rsidRDefault="00BC55D4" w:rsidP="00BC55D4">
      <w:r w:rsidRPr="00BC55D4">
        <w:t>"</w:t>
      </w:r>
      <w:proofErr w:type="spellStart"/>
      <w:r w:rsidRPr="00BC55D4">
        <w:rPr>
          <w:lang w:val="en-US"/>
        </w:rPr>
        <w:t>lt</w:t>
      </w:r>
      <w:proofErr w:type="spellEnd"/>
      <w:r w:rsidRPr="00BC55D4">
        <w:t>38": "</w:t>
      </w:r>
      <w:r>
        <w:t>Ваше</w:t>
      </w:r>
      <w:r w:rsidRPr="00BC55D4">
        <w:t xml:space="preserve"> </w:t>
      </w:r>
      <w:r>
        <w:t>имя</w:t>
      </w:r>
      <w:r w:rsidRPr="00BC55D4">
        <w:t>",</w:t>
      </w:r>
    </w:p>
    <w:p w:rsidR="00BC55D4" w:rsidRPr="00BC55D4" w:rsidRDefault="00BC55D4" w:rsidP="00BC55D4"/>
    <w:p w:rsidR="00BC55D4" w:rsidRDefault="00BC55D4" w:rsidP="00BC55D4">
      <w:r>
        <w:t>"lt39": "Телефон",</w:t>
      </w:r>
    </w:p>
    <w:p w:rsidR="00BC55D4" w:rsidRDefault="00BC55D4" w:rsidP="00BC55D4"/>
    <w:p w:rsidR="00BC55D4" w:rsidRDefault="00BC55D4" w:rsidP="00BC55D4">
      <w:r>
        <w:t>"lt40": "заказать",</w:t>
      </w:r>
    </w:p>
    <w:p w:rsidR="00BC55D4" w:rsidRDefault="00BC55D4" w:rsidP="00BC55D4"/>
    <w:p w:rsidR="00BC55D4" w:rsidRDefault="00BC55D4" w:rsidP="00BC55D4">
      <w:r>
        <w:t>"lt41": "Ваши данные под защитой",</w:t>
      </w:r>
    </w:p>
    <w:p w:rsidR="00BC55D4" w:rsidRDefault="00BC55D4" w:rsidP="00BC55D4"/>
    <w:p w:rsidR="00BC55D4" w:rsidRDefault="00BC55D4" w:rsidP="00BC55D4">
      <w:r>
        <w:t>"lt42": "До конца акции осталось:",</w:t>
      </w:r>
    </w:p>
    <w:p w:rsidR="00BC55D4" w:rsidRDefault="00BC55D4" w:rsidP="00BC55D4"/>
    <w:p w:rsidR="00BC55D4" w:rsidRDefault="00BC55D4" w:rsidP="00BC55D4">
      <w:r>
        <w:t>"lt43": "часа",</w:t>
      </w:r>
    </w:p>
    <w:p w:rsidR="00BC55D4" w:rsidRDefault="00BC55D4" w:rsidP="00BC55D4"/>
    <w:p w:rsidR="00BC55D4" w:rsidRDefault="00BC55D4" w:rsidP="00BC55D4">
      <w:r>
        <w:t>"lt44": "минут",</w:t>
      </w:r>
    </w:p>
    <w:p w:rsidR="00BC55D4" w:rsidRDefault="00BC55D4" w:rsidP="00BC55D4"/>
    <w:p w:rsidR="00BC55D4" w:rsidRDefault="00BC55D4" w:rsidP="00BC55D4">
      <w:r>
        <w:t>"lt45": "секунд",</w:t>
      </w:r>
    </w:p>
    <w:p w:rsidR="00BC55D4" w:rsidRDefault="00BC55D4" w:rsidP="00BC55D4"/>
    <w:p w:rsidR="00BC55D4" w:rsidRDefault="00BC55D4" w:rsidP="00BC55D4">
      <w:r>
        <w:t>"lt46": "Гипертония:&lt;</w:t>
      </w:r>
      <w:proofErr w:type="spellStart"/>
      <w:r>
        <w:t>span</w:t>
      </w:r>
      <w:proofErr w:type="spellEnd"/>
      <w:r>
        <w:t>&gt;прямой&lt;/</w:t>
      </w:r>
      <w:proofErr w:type="spellStart"/>
      <w:r>
        <w:t>span</w:t>
      </w:r>
      <w:proofErr w:type="spellEnd"/>
      <w:r>
        <w:t>&gt;&lt;</w:t>
      </w:r>
      <w:proofErr w:type="spellStart"/>
      <w:r>
        <w:t>span</w:t>
      </w:r>
      <w:proofErr w:type="spellEnd"/>
      <w:r>
        <w:t>&gt;удар в сердце&lt;/</w:t>
      </w:r>
      <w:proofErr w:type="spellStart"/>
      <w:r>
        <w:t>span</w:t>
      </w:r>
      <w:proofErr w:type="spellEnd"/>
      <w:r>
        <w:t>&gt;",</w:t>
      </w:r>
    </w:p>
    <w:p w:rsidR="00BC55D4" w:rsidRDefault="00BC55D4" w:rsidP="00BC55D4"/>
    <w:p w:rsidR="00BC55D4" w:rsidRDefault="00BC55D4" w:rsidP="00BC55D4">
      <w:r>
        <w:t>"lt47": "&lt;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=\"</w:t>
      </w:r>
      <w:proofErr w:type="spellStart"/>
      <w:r>
        <w:t>text-red</w:t>
      </w:r>
      <w:proofErr w:type="spellEnd"/>
      <w:r>
        <w:t>\"&gt;ГИПЕРТОНИЯ – это начало всех болезней сердечно-сосудистой системы.&lt;/</w:t>
      </w:r>
      <w:proofErr w:type="spellStart"/>
      <w:r>
        <w:t>span</w:t>
      </w:r>
      <w:proofErr w:type="spellEnd"/>
      <w:r>
        <w:t>&gt;Гипертония, сама по себе, редко вызывает явные симптомы, однако она способна разрушить весь организм развивающимися на ее фоне заболеваниями.",</w:t>
      </w:r>
    </w:p>
    <w:p w:rsidR="00BC55D4" w:rsidRDefault="00BC55D4" w:rsidP="00BC55D4"/>
    <w:p w:rsidR="00BC55D4" w:rsidRDefault="00BC55D4" w:rsidP="00BC55D4">
      <w:r>
        <w:t>"lt48": "В мире от&lt;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=\"</w:t>
      </w:r>
      <w:proofErr w:type="spellStart"/>
      <w:r>
        <w:t>text-black</w:t>
      </w:r>
      <w:proofErr w:type="spellEnd"/>
      <w:r>
        <w:t>\"&gt;этого недуга уже страдает более миллиарда&lt;/</w:t>
      </w:r>
      <w:proofErr w:type="spellStart"/>
      <w:r>
        <w:t>span</w:t>
      </w:r>
      <w:proofErr w:type="spellEnd"/>
      <w:r>
        <w:t>&gt;человек. Гипертония является причиной инфарктов сердца и инсультов мозга. Повышенное кровяное давление ежегодно уносит из жизни девять миллионов человек.",</w:t>
      </w:r>
    </w:p>
    <w:p w:rsidR="00BC55D4" w:rsidRDefault="00BC55D4" w:rsidP="00BC55D4"/>
    <w:p w:rsidR="00BC55D4" w:rsidRDefault="00BC55D4" w:rsidP="00BC55D4">
      <w:r>
        <w:t>"lt49": "&lt;</w:t>
      </w:r>
      <w:proofErr w:type="spellStart"/>
      <w:r>
        <w:t>span</w:t>
      </w:r>
      <w:proofErr w:type="spellEnd"/>
      <w:r>
        <w:t>&gt;Последствия&lt;/</w:t>
      </w:r>
      <w:proofErr w:type="spellStart"/>
      <w:r>
        <w:t>span</w:t>
      </w:r>
      <w:proofErr w:type="spellEnd"/>
      <w:r>
        <w:t>&gt;гипертонии",</w:t>
      </w:r>
    </w:p>
    <w:p w:rsidR="00BC55D4" w:rsidRDefault="00BC55D4" w:rsidP="00BC55D4"/>
    <w:p w:rsidR="00BC55D4" w:rsidRDefault="00BC55D4" w:rsidP="00BC55D4">
      <w:r>
        <w:t>"lt50": "Артериальная гипертензия - не просто неприятный синдром.",</w:t>
      </w:r>
    </w:p>
    <w:p w:rsidR="00BC55D4" w:rsidRDefault="00BC55D4" w:rsidP="00BC55D4"/>
    <w:p w:rsidR="00BC55D4" w:rsidRDefault="00BC55D4" w:rsidP="00BC55D4">
      <w:r>
        <w:t>"lt51": "Это&lt;</w:t>
      </w:r>
      <w:proofErr w:type="spellStart"/>
      <w:r>
        <w:t>span</w:t>
      </w:r>
      <w:proofErr w:type="spellEnd"/>
      <w:r>
        <w:t>&gt;болезнь&lt;/</w:t>
      </w:r>
      <w:proofErr w:type="spellStart"/>
      <w:r>
        <w:t>span</w:t>
      </w:r>
      <w:proofErr w:type="spellEnd"/>
      <w:r>
        <w:t>&gt;, которая нарушает работу сердечно-сосудистой, вегетативной и нервной систем. При повышенном давлении кровеносные сосуды расширены, их стенки истончаются, сердцу приходится качать до 5-ти раз больше крови, чем нужно здоровому человеку.",</w:t>
      </w:r>
    </w:p>
    <w:p w:rsidR="00BC55D4" w:rsidRDefault="00BC55D4" w:rsidP="00BC55D4"/>
    <w:p w:rsidR="00BC55D4" w:rsidRDefault="00BC55D4" w:rsidP="00BC55D4">
      <w:r>
        <w:t>"lt52": "На фоне повышенной нагрузки на сердце развиваются заболевания,&lt;</w:t>
      </w:r>
      <w:proofErr w:type="spellStart"/>
      <w:r>
        <w:t>span</w:t>
      </w:r>
      <w:proofErr w:type="spellEnd"/>
      <w:r>
        <w:t>&gt;в 8 из 10 случаев приводящие к летальному исходу.&lt;/</w:t>
      </w:r>
      <w:proofErr w:type="spellStart"/>
      <w:r>
        <w:t>span</w:t>
      </w:r>
      <w:proofErr w:type="spellEnd"/>
      <w:r>
        <w:t>&gt;",</w:t>
      </w:r>
    </w:p>
    <w:p w:rsidR="00BC55D4" w:rsidRDefault="00BC55D4" w:rsidP="00BC55D4"/>
    <w:p w:rsidR="00BC55D4" w:rsidRDefault="00BC55D4" w:rsidP="00BC55D4">
      <w:r>
        <w:t>"lt53": "ПОЧЕЧНАЯ&lt;</w:t>
      </w:r>
      <w:proofErr w:type="spellStart"/>
      <w:r>
        <w:t>br</w:t>
      </w:r>
      <w:proofErr w:type="spellEnd"/>
      <w:r>
        <w:t>&gt;НЕДОСТАТОЧНОСТЬ",</w:t>
      </w:r>
    </w:p>
    <w:p w:rsidR="00BC55D4" w:rsidRDefault="00BC55D4" w:rsidP="00BC55D4"/>
    <w:p w:rsidR="00BC55D4" w:rsidRDefault="00BC55D4" w:rsidP="00BC55D4">
      <w:r>
        <w:t>"lt54": "РАЗРЫВ&lt;</w:t>
      </w:r>
      <w:proofErr w:type="spellStart"/>
      <w:r>
        <w:t>br</w:t>
      </w:r>
      <w:proofErr w:type="spellEnd"/>
      <w:r>
        <w:t>&gt;СОСУДОВ,&lt;</w:t>
      </w:r>
      <w:proofErr w:type="spellStart"/>
      <w:r>
        <w:t>br</w:t>
      </w:r>
      <w:proofErr w:type="spellEnd"/>
      <w:r>
        <w:t>&gt;АНЕВРИЗМЫ",</w:t>
      </w:r>
    </w:p>
    <w:p w:rsidR="00BC55D4" w:rsidRDefault="00BC55D4" w:rsidP="00BC55D4"/>
    <w:p w:rsidR="00BC55D4" w:rsidRDefault="00BC55D4" w:rsidP="00BC55D4">
      <w:r>
        <w:t>"lt55": "ИНСУЛЬТ,&lt;</w:t>
      </w:r>
      <w:proofErr w:type="spellStart"/>
      <w:r>
        <w:t>br</w:t>
      </w:r>
      <w:proofErr w:type="spellEnd"/>
      <w:r>
        <w:t>&gt;СЛЕПОТА",</w:t>
      </w:r>
    </w:p>
    <w:p w:rsidR="00BC55D4" w:rsidRDefault="00BC55D4" w:rsidP="00BC55D4"/>
    <w:p w:rsidR="00BC55D4" w:rsidRDefault="00BC55D4" w:rsidP="00BC55D4">
      <w:r>
        <w:t>"lt56": "ИНФАРКТ",</w:t>
      </w:r>
    </w:p>
    <w:p w:rsidR="00BC55D4" w:rsidRDefault="00BC55D4" w:rsidP="00BC55D4"/>
    <w:p w:rsidR="00BC55D4" w:rsidRDefault="00BC55D4" w:rsidP="00BC55D4">
      <w:r>
        <w:t>"lt57": "Сердце -&lt;</w:t>
      </w:r>
      <w:proofErr w:type="spellStart"/>
      <w:r>
        <w:t>span</w:t>
      </w:r>
      <w:proofErr w:type="spellEnd"/>
      <w:r>
        <w:t>&gt;самый ценный&lt;/</w:t>
      </w:r>
      <w:proofErr w:type="spellStart"/>
      <w:r>
        <w:t>span</w:t>
      </w:r>
      <w:proofErr w:type="spellEnd"/>
      <w:r>
        <w:t>&gt;орган человека!",</w:t>
      </w:r>
    </w:p>
    <w:p w:rsidR="00BC55D4" w:rsidRDefault="00BC55D4" w:rsidP="00BC55D4"/>
    <w:p w:rsidR="00BC55D4" w:rsidRDefault="00BC55D4" w:rsidP="00BC55D4">
      <w:r>
        <w:t>"lt58": "Сохраните его здоровым вместе с&lt;</w:t>
      </w:r>
      <w:proofErr w:type="spellStart"/>
      <w:r>
        <w:t>span</w:t>
      </w:r>
      <w:proofErr w:type="spellEnd"/>
      <w:r>
        <w:t>&gt;АВР&lt;/</w:t>
      </w:r>
      <w:proofErr w:type="spellStart"/>
      <w:r>
        <w:t>span</w:t>
      </w:r>
      <w:proofErr w:type="spellEnd"/>
      <w:r>
        <w:t>&gt;&lt;</w:t>
      </w:r>
      <w:proofErr w:type="spellStart"/>
      <w:r>
        <w:t>span</w:t>
      </w:r>
      <w:proofErr w:type="spellEnd"/>
      <w:r>
        <w:t>&gt;-051&lt;/</w:t>
      </w:r>
      <w:proofErr w:type="spellStart"/>
      <w:r>
        <w:t>span</w:t>
      </w:r>
      <w:proofErr w:type="spellEnd"/>
      <w:r>
        <w:t>&gt;",</w:t>
      </w:r>
    </w:p>
    <w:p w:rsidR="00BC55D4" w:rsidRDefault="00BC55D4" w:rsidP="00BC55D4"/>
    <w:p w:rsidR="00BC55D4" w:rsidRDefault="00BC55D4" w:rsidP="00BC55D4">
      <w:r>
        <w:t>"lt59": "ЗАКАЗАТЬ",</w:t>
      </w:r>
    </w:p>
    <w:p w:rsidR="00BC55D4" w:rsidRDefault="00BC55D4" w:rsidP="00BC55D4"/>
    <w:p w:rsidR="00BC55D4" w:rsidRDefault="00BC55D4" w:rsidP="00BC55D4">
      <w:r>
        <w:lastRenderedPageBreak/>
        <w:t>"lt60": "&lt;</w:t>
      </w:r>
      <w:proofErr w:type="spellStart"/>
      <w:r>
        <w:t>span</w:t>
      </w:r>
      <w:proofErr w:type="spellEnd"/>
      <w:r>
        <w:t>&gt;Здоровый подход&lt;/</w:t>
      </w:r>
      <w:proofErr w:type="spellStart"/>
      <w:r>
        <w:t>span</w:t>
      </w:r>
      <w:proofErr w:type="spellEnd"/>
      <w:r>
        <w:t>&gt;к больным сосудам",</w:t>
      </w:r>
    </w:p>
    <w:p w:rsidR="00BC55D4" w:rsidRDefault="00BC55D4" w:rsidP="00BC55D4"/>
    <w:p w:rsidR="00BC55D4" w:rsidRDefault="00BC55D4" w:rsidP="00BC55D4">
      <w:r>
        <w:t>"lt61": "&lt;</w:t>
      </w:r>
      <w:proofErr w:type="spellStart"/>
      <w:r>
        <w:t>span</w:t>
      </w:r>
      <w:proofErr w:type="spellEnd"/>
      <w:r>
        <w:t>&gt;1. Токовые терапии&lt;/</w:t>
      </w:r>
      <w:proofErr w:type="spellStart"/>
      <w:r>
        <w:t>span</w:t>
      </w:r>
      <w:proofErr w:type="spellEnd"/>
      <w:r>
        <w:t>&gt;- это одна из современных процедур в традиционной медицине для лечения гипертонических болезней. Импульсы тока разной величины воздействуют на корешки спинномозговых нервов и тем самым&lt;</w:t>
      </w:r>
      <w:proofErr w:type="spellStart"/>
      <w:r>
        <w:t>span</w:t>
      </w:r>
      <w:proofErr w:type="spellEnd"/>
      <w:r>
        <w:t>&gt;тонизируют сосуды для лучшего кровообращения.&lt;/</w:t>
      </w:r>
      <w:proofErr w:type="spellStart"/>
      <w:r>
        <w:t>span</w:t>
      </w:r>
      <w:proofErr w:type="spellEnd"/>
      <w:r>
        <w:t>&gt;",</w:t>
      </w:r>
    </w:p>
    <w:p w:rsidR="00BC55D4" w:rsidRDefault="00BC55D4" w:rsidP="00BC55D4"/>
    <w:p w:rsidR="00BC55D4" w:rsidRDefault="00BC55D4" w:rsidP="00BC55D4">
      <w:r>
        <w:t>"lt62": "&lt;</w:t>
      </w:r>
      <w:proofErr w:type="spellStart"/>
      <w:r>
        <w:t>span</w:t>
      </w:r>
      <w:proofErr w:type="spellEnd"/>
      <w:r>
        <w:t>&gt;2. Когда импульсы тока начинают действовать,&lt;/</w:t>
      </w:r>
      <w:proofErr w:type="spellStart"/>
      <w:r>
        <w:t>span</w:t>
      </w:r>
      <w:proofErr w:type="spellEnd"/>
      <w:r>
        <w:t>&gt;происходит возбуждение нервных волокон. Благодаря такому воздействию тока, в организме&lt;</w:t>
      </w:r>
      <w:proofErr w:type="spellStart"/>
      <w:r>
        <w:t>span</w:t>
      </w:r>
      <w:proofErr w:type="spellEnd"/>
      <w:r>
        <w:t>&gt;улучшается микроциркуляция и усиливается клеточное питание,&lt;/</w:t>
      </w:r>
      <w:proofErr w:type="spellStart"/>
      <w:r>
        <w:t>span</w:t>
      </w:r>
      <w:proofErr w:type="spellEnd"/>
      <w:r>
        <w:t>&gt;сохраняющее строение и функционирование кожного покрова.",</w:t>
      </w:r>
    </w:p>
    <w:p w:rsidR="00BC55D4" w:rsidRDefault="00BC55D4" w:rsidP="00BC55D4"/>
    <w:p w:rsidR="00BC55D4" w:rsidRDefault="00BC55D4" w:rsidP="00BC55D4">
      <w:r>
        <w:t xml:space="preserve">"lt63": "Аппарат «АВР-051» разрешен к медицинскому применению Федеральной службой по надзору в сфере здравоохранения и включен в реестр изделий медицинской техники (регистрационное удостоверение </w:t>
      </w:r>
      <w:proofErr w:type="spellStart"/>
      <w:r>
        <w:t>No</w:t>
      </w:r>
      <w:proofErr w:type="spellEnd"/>
      <w:r>
        <w:t xml:space="preserve"> РЗН 2016/3776 от 31 марта 2016 г.; EC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1942/MDD от 1 сентября 2017 г.) и соответствует ТУ 9444-005-12342964-2015.",</w:t>
      </w:r>
    </w:p>
    <w:p w:rsidR="00BC55D4" w:rsidRDefault="00BC55D4" w:rsidP="00BC55D4"/>
    <w:p w:rsidR="00BC55D4" w:rsidRDefault="00BC55D4" w:rsidP="00BC55D4">
      <w:r>
        <w:t>"lt64": "Аппарат крепится на руке,&lt;</w:t>
      </w:r>
      <w:proofErr w:type="spellStart"/>
      <w:r>
        <w:t>span</w:t>
      </w:r>
      <w:proofErr w:type="spellEnd"/>
      <w:r>
        <w:t>&gt;плотно прилегая к биоактивной точке&lt;/</w:t>
      </w:r>
      <w:proofErr w:type="spellStart"/>
      <w:r>
        <w:t>span</w:t>
      </w:r>
      <w:proofErr w:type="spellEnd"/>
      <w:r>
        <w:t>&gt;на запястье левой руки.",</w:t>
      </w:r>
    </w:p>
    <w:p w:rsidR="00BC55D4" w:rsidRDefault="00BC55D4" w:rsidP="00BC55D4"/>
    <w:p w:rsidR="00BC55D4" w:rsidRDefault="00BC55D4" w:rsidP="00BC55D4">
      <w:r>
        <w:t>"lt65": "&lt;</w:t>
      </w:r>
      <w:proofErr w:type="spellStart"/>
      <w:r>
        <w:t>span</w:t>
      </w:r>
      <w:proofErr w:type="spellEnd"/>
      <w:r>
        <w:t>&gt;Как работает&lt;/</w:t>
      </w:r>
      <w:proofErr w:type="spellStart"/>
      <w:r>
        <w:t>span</w:t>
      </w:r>
      <w:proofErr w:type="spellEnd"/>
      <w:r>
        <w:t>&gt;корректор давления",</w:t>
      </w:r>
    </w:p>
    <w:p w:rsidR="00BC55D4" w:rsidRDefault="00BC55D4" w:rsidP="00BC55D4"/>
    <w:p w:rsidR="00BC55D4" w:rsidRDefault="00BC55D4" w:rsidP="00BC55D4">
      <w:r>
        <w:t>"lt66": "Корректор давления&lt;</w:t>
      </w:r>
      <w:proofErr w:type="spellStart"/>
      <w:r>
        <w:t>span</w:t>
      </w:r>
      <w:proofErr w:type="spellEnd"/>
      <w:r>
        <w:t>&gt;снижает артериальное давление до нормы&lt;/</w:t>
      </w:r>
      <w:proofErr w:type="spellStart"/>
      <w:r>
        <w:t>span</w:t>
      </w:r>
      <w:proofErr w:type="spellEnd"/>
      <w:r>
        <w:t xml:space="preserve">&gt;посредством </w:t>
      </w:r>
      <w:proofErr w:type="spellStart"/>
      <w:r>
        <w:t>чрескожной</w:t>
      </w:r>
      <w:proofErr w:type="spellEnd"/>
      <w:r>
        <w:t xml:space="preserve"> электростимуляции на биоактивные зоны",</w:t>
      </w:r>
    </w:p>
    <w:p w:rsidR="00BC55D4" w:rsidRDefault="00BC55D4" w:rsidP="00BC55D4"/>
    <w:p w:rsidR="00BC55D4" w:rsidRDefault="00BC55D4" w:rsidP="00BC55D4">
      <w:r>
        <w:t xml:space="preserve">"lt67": "Электромагнитные импульсы, которые исходят из аппарата, </w:t>
      </w:r>
      <w:proofErr w:type="spellStart"/>
      <w:r>
        <w:t>чрескожно</w:t>
      </w:r>
      <w:proofErr w:type="spellEnd"/>
      <w:r>
        <w:t>&lt;</w:t>
      </w:r>
      <w:proofErr w:type="spellStart"/>
      <w:r>
        <w:t>span</w:t>
      </w:r>
      <w:proofErr w:type="spellEnd"/>
      <w:r>
        <w:t>&gt;воздействуют на кровеносные сосуды, укрепляя и очищая их стенки.&lt;/</w:t>
      </w:r>
      <w:proofErr w:type="spellStart"/>
      <w:r>
        <w:t>span</w:t>
      </w:r>
      <w:proofErr w:type="spellEnd"/>
      <w:r>
        <w:t>&gt;",</w:t>
      </w:r>
    </w:p>
    <w:p w:rsidR="00BC55D4" w:rsidRDefault="00BC55D4" w:rsidP="00BC55D4"/>
    <w:p w:rsidR="00BC55D4" w:rsidRDefault="00BC55D4" w:rsidP="00BC55D4">
      <w:r>
        <w:t>"lt68": "Для достижения терапевтического эффекта необходимо проводить процедуры электростимуляции&lt;</w:t>
      </w:r>
      <w:proofErr w:type="spellStart"/>
      <w:r>
        <w:t>span</w:t>
      </w:r>
      <w:proofErr w:type="spellEnd"/>
      <w:r>
        <w:t>&gt;АВР-051 ежедневно в течение 14 дней.&lt;/</w:t>
      </w:r>
      <w:proofErr w:type="spellStart"/>
      <w:r>
        <w:t>span</w:t>
      </w:r>
      <w:proofErr w:type="spellEnd"/>
      <w:r>
        <w:t>&gt;",</w:t>
      </w:r>
    </w:p>
    <w:p w:rsidR="00BC55D4" w:rsidRDefault="00BC55D4" w:rsidP="00BC55D4"/>
    <w:p w:rsidR="00BC55D4" w:rsidRDefault="00BC55D4" w:rsidP="00BC55D4">
      <w:r>
        <w:t>"lt70": "Корректор давления&lt;</w:t>
      </w:r>
      <w:proofErr w:type="spellStart"/>
      <w:r>
        <w:t>br</w:t>
      </w:r>
      <w:proofErr w:type="spellEnd"/>
      <w:r>
        <w:t>&gt;&lt;</w:t>
      </w:r>
      <w:proofErr w:type="spellStart"/>
      <w:r>
        <w:t>span</w:t>
      </w:r>
      <w:proofErr w:type="spellEnd"/>
      <w:r>
        <w:t>&gt;изменит вашу жизнь&lt;/</w:t>
      </w:r>
      <w:proofErr w:type="spellStart"/>
      <w:r>
        <w:t>span</w:t>
      </w:r>
      <w:proofErr w:type="spellEnd"/>
      <w:r>
        <w:t>&gt;к лучшему!",</w:t>
      </w:r>
    </w:p>
    <w:p w:rsidR="00BC55D4" w:rsidRDefault="00BC55D4" w:rsidP="00BC55D4"/>
    <w:p w:rsidR="00BC55D4" w:rsidRDefault="00BC55D4" w:rsidP="00BC55D4">
      <w:r>
        <w:t>"lt71": "&lt;</w:t>
      </w:r>
      <w:proofErr w:type="spellStart"/>
      <w:r>
        <w:t>span</w:t>
      </w:r>
      <w:proofErr w:type="spellEnd"/>
      <w:r>
        <w:t>&gt;Профилактика&lt;/</w:t>
      </w:r>
      <w:proofErr w:type="spellStart"/>
      <w:r>
        <w:t>span</w:t>
      </w:r>
      <w:proofErr w:type="spellEnd"/>
      <w:r>
        <w:t>&gt;гипертонических кризов",</w:t>
      </w:r>
    </w:p>
    <w:p w:rsidR="00BC55D4" w:rsidRDefault="00BC55D4" w:rsidP="00BC55D4"/>
    <w:p w:rsidR="00BC55D4" w:rsidRDefault="00BC55D4" w:rsidP="00BC55D4">
      <w:r>
        <w:t>"lt72": "&lt;</w:t>
      </w:r>
      <w:proofErr w:type="spellStart"/>
      <w:r>
        <w:t>span</w:t>
      </w:r>
      <w:proofErr w:type="spellEnd"/>
      <w:r>
        <w:t>&gt;Стабилизация&lt;/</w:t>
      </w:r>
      <w:proofErr w:type="spellStart"/>
      <w:r>
        <w:t>span</w:t>
      </w:r>
      <w:proofErr w:type="spellEnd"/>
      <w:r>
        <w:t>&gt;артериального давления",</w:t>
      </w:r>
    </w:p>
    <w:p w:rsidR="00BC55D4" w:rsidRDefault="00BC55D4" w:rsidP="00BC55D4"/>
    <w:p w:rsidR="00BC55D4" w:rsidRDefault="00BC55D4" w:rsidP="00BC55D4">
      <w:r>
        <w:lastRenderedPageBreak/>
        <w:t>"lt73": "&lt;</w:t>
      </w:r>
      <w:proofErr w:type="spellStart"/>
      <w:r>
        <w:t>span</w:t>
      </w:r>
      <w:proofErr w:type="spellEnd"/>
      <w:r>
        <w:t>&gt;Укрепление&lt;/</w:t>
      </w:r>
      <w:proofErr w:type="spellStart"/>
      <w:r>
        <w:t>span</w:t>
      </w:r>
      <w:proofErr w:type="spellEnd"/>
      <w:r>
        <w:t>&gt;сердечной мышцы",</w:t>
      </w:r>
    </w:p>
    <w:p w:rsidR="00BC55D4" w:rsidRDefault="00BC55D4" w:rsidP="00BC55D4"/>
    <w:p w:rsidR="00BC55D4" w:rsidRDefault="00BC55D4" w:rsidP="00BC55D4">
      <w:r>
        <w:t>"lt74": "&lt;</w:t>
      </w:r>
      <w:proofErr w:type="spellStart"/>
      <w:r>
        <w:t>span</w:t>
      </w:r>
      <w:proofErr w:type="spellEnd"/>
      <w:r>
        <w:t>&gt;Улучшение&lt;/</w:t>
      </w:r>
      <w:proofErr w:type="spellStart"/>
      <w:r>
        <w:t>span</w:t>
      </w:r>
      <w:proofErr w:type="spellEnd"/>
      <w:r>
        <w:t>&gt;общего самочувствия",</w:t>
      </w:r>
    </w:p>
    <w:p w:rsidR="00BC55D4" w:rsidRDefault="00BC55D4" w:rsidP="00BC55D4"/>
    <w:p w:rsidR="00BC55D4" w:rsidRDefault="00BC55D4" w:rsidP="00BC55D4">
      <w:r>
        <w:t>"lt75": "&lt;</w:t>
      </w:r>
      <w:proofErr w:type="spellStart"/>
      <w:r>
        <w:t>span</w:t>
      </w:r>
      <w:proofErr w:type="spellEnd"/>
      <w:r>
        <w:t>&gt;Укрепление&lt;/</w:t>
      </w:r>
      <w:proofErr w:type="spellStart"/>
      <w:r>
        <w:t>span</w:t>
      </w:r>
      <w:proofErr w:type="spellEnd"/>
      <w:r>
        <w:t>&gt;нервной системы",</w:t>
      </w:r>
    </w:p>
    <w:p w:rsidR="00BC55D4" w:rsidRDefault="00BC55D4" w:rsidP="00BC55D4"/>
    <w:p w:rsidR="00BC55D4" w:rsidRDefault="00BC55D4" w:rsidP="00BC55D4">
      <w:r>
        <w:t>"lt76": "&lt;</w:t>
      </w:r>
      <w:proofErr w:type="spellStart"/>
      <w:r>
        <w:t>span</w:t>
      </w:r>
      <w:proofErr w:type="spellEnd"/>
      <w:r>
        <w:t>&gt;Избавление&lt;/</w:t>
      </w:r>
      <w:proofErr w:type="spellStart"/>
      <w:r>
        <w:t>span</w:t>
      </w:r>
      <w:proofErr w:type="spellEnd"/>
      <w:r>
        <w:t>&gt;от головокружения и головных болей",</w:t>
      </w:r>
    </w:p>
    <w:p w:rsidR="00BC55D4" w:rsidRDefault="00BC55D4" w:rsidP="00BC55D4"/>
    <w:p w:rsidR="00BC55D4" w:rsidRDefault="00BC55D4" w:rsidP="00BC55D4">
      <w:r>
        <w:t>"lt77": "закажите корректор давления АВР-051",</w:t>
      </w:r>
    </w:p>
    <w:p w:rsidR="00BC55D4" w:rsidRDefault="00BC55D4" w:rsidP="00BC55D4"/>
    <w:p w:rsidR="00BC55D4" w:rsidRDefault="00BC55D4" w:rsidP="00BC55D4">
      <w:r>
        <w:t>"lt78": "ЗАКАЗАТЬ",</w:t>
      </w:r>
    </w:p>
    <w:p w:rsidR="00BC55D4" w:rsidRDefault="00BC55D4" w:rsidP="00BC55D4"/>
    <w:p w:rsidR="00BC55D4" w:rsidRDefault="00BC55D4" w:rsidP="00BC55D4">
      <w:r>
        <w:t>"lt79": "Улучшение эмоционального состояния",</w:t>
      </w:r>
    </w:p>
    <w:p w:rsidR="00BC55D4" w:rsidRDefault="00BC55D4" w:rsidP="00BC55D4"/>
    <w:p w:rsidR="00BC55D4" w:rsidRDefault="00BC55D4" w:rsidP="00BC55D4">
      <w:r>
        <w:t xml:space="preserve">"lt80": "Часто подавленность, беспокойство и нервозность - следствие нарушения баланса в организме и недостатка </w:t>
      </w:r>
      <w:proofErr w:type="spellStart"/>
      <w:r>
        <w:t>нейромедиаторов</w:t>
      </w:r>
      <w:proofErr w:type="spellEnd"/>
      <w:r>
        <w:t>. Спазм сосудов мешает мозгу передавать нервные импульсы, они не доходят до клеток и жизнь кажется серой.",</w:t>
      </w:r>
    </w:p>
    <w:p w:rsidR="00BC55D4" w:rsidRDefault="00BC55D4" w:rsidP="00BC55D4"/>
    <w:p w:rsidR="00BC55D4" w:rsidRDefault="00BC55D4" w:rsidP="00BC55D4">
      <w:r>
        <w:t>"lt81": "&lt;</w:t>
      </w:r>
      <w:proofErr w:type="spellStart"/>
      <w:r>
        <w:t>span</w:t>
      </w:r>
      <w:proofErr w:type="spellEnd"/>
      <w:r>
        <w:t>&gt;АВР-051 улучшает проводимость нервных импульсов и нормализует работу гормональной системы.&lt;/</w:t>
      </w:r>
      <w:proofErr w:type="spellStart"/>
      <w:r>
        <w:t>span</w:t>
      </w:r>
      <w:proofErr w:type="spellEnd"/>
      <w:r>
        <w:t>&gt;Тело приходит в баланс на физическом и эмоциональном уровне.",</w:t>
      </w:r>
    </w:p>
    <w:p w:rsidR="00BC55D4" w:rsidRDefault="00BC55D4" w:rsidP="00BC55D4"/>
    <w:p w:rsidR="00BC55D4" w:rsidRDefault="00BC55D4" w:rsidP="00BC55D4">
      <w:r>
        <w:t>"lt82": "Повышение работоспособности",</w:t>
      </w:r>
    </w:p>
    <w:p w:rsidR="00BC55D4" w:rsidRDefault="00BC55D4" w:rsidP="00BC55D4"/>
    <w:p w:rsidR="00BC55D4" w:rsidRDefault="00BC55D4" w:rsidP="00BC55D4">
      <w:r>
        <w:t>"lt83": "\"Нет сил ни на что, кроме работы. Да и на неё их уже не хватает\" - привычное состояние современного человека. Синдром хронической усталости - это сбой в регуляции вегетативной нервной системы. В организме нарушаются процессы торможения - значит, вы просто не можете отдохнуть.",</w:t>
      </w:r>
    </w:p>
    <w:p w:rsidR="00BC55D4" w:rsidRDefault="00BC55D4" w:rsidP="00BC55D4"/>
    <w:p w:rsidR="00BC55D4" w:rsidRDefault="00BC55D4" w:rsidP="00BC55D4">
      <w:r>
        <w:t xml:space="preserve">"lt84": "АВР-051 </w:t>
      </w:r>
      <w:proofErr w:type="spellStart"/>
      <w:r>
        <w:t>востановливает</w:t>
      </w:r>
      <w:proofErr w:type="spellEnd"/>
      <w:r>
        <w:t xml:space="preserve"> физиологические процессы возбуждения и торможения нервной системы.",</w:t>
      </w:r>
    </w:p>
    <w:p w:rsidR="00BC55D4" w:rsidRDefault="00BC55D4" w:rsidP="00BC55D4"/>
    <w:p w:rsidR="00BC55D4" w:rsidRDefault="00BC55D4" w:rsidP="00BC55D4">
      <w:r>
        <w:t>"lt85": "Нормализация сна",</w:t>
      </w:r>
    </w:p>
    <w:p w:rsidR="00BC55D4" w:rsidRDefault="00BC55D4" w:rsidP="00BC55D4"/>
    <w:p w:rsidR="00BC55D4" w:rsidRDefault="00BC55D4" w:rsidP="00BC55D4">
      <w:r>
        <w:lastRenderedPageBreak/>
        <w:t>"lt86": "Ночью вы не можете заснуть, а днём боретесь с сонливостью. Постоянный стресс и переутомление провоцирует нарушения в работе нервной системы и, как следствие, бессонницу.",</w:t>
      </w:r>
    </w:p>
    <w:p w:rsidR="00BC55D4" w:rsidRDefault="00BC55D4" w:rsidP="00BC55D4"/>
    <w:p w:rsidR="00BC55D4" w:rsidRDefault="00BC55D4" w:rsidP="00BC55D4">
      <w:r>
        <w:t>"lt87": "АВР-051 «учит» организм расслаблять сосуды и снимать напряжение, корректирует работу симпатической нервной системы. Вечером вы легко засыпаете, а утром чувствуете себя отдохнувшим.",</w:t>
      </w:r>
    </w:p>
    <w:p w:rsidR="00BC55D4" w:rsidRDefault="00BC55D4" w:rsidP="00BC55D4"/>
    <w:p w:rsidR="00BC55D4" w:rsidRDefault="00BC55D4" w:rsidP="00BC55D4">
      <w:r>
        <w:t>"lt88": "Снижение метеочувствительности",</w:t>
      </w:r>
    </w:p>
    <w:p w:rsidR="00BC55D4" w:rsidRDefault="00BC55D4" w:rsidP="00BC55D4"/>
    <w:p w:rsidR="00BC55D4" w:rsidRDefault="00BC55D4" w:rsidP="00BC55D4">
      <w:r>
        <w:t xml:space="preserve">"lt89": "Если \"на погоду\" болит голова, значит, вы </w:t>
      </w:r>
      <w:proofErr w:type="spellStart"/>
      <w:r>
        <w:t>метеочувствительны</w:t>
      </w:r>
      <w:proofErr w:type="spellEnd"/>
      <w:r>
        <w:t>. Причина - в нарушении работы вегетативной нервной системы. При этом внешняя среда оказывает неприятное влияние на организм.",</w:t>
      </w:r>
    </w:p>
    <w:p w:rsidR="00BC55D4" w:rsidRDefault="00BC55D4" w:rsidP="00BC55D4"/>
    <w:p w:rsidR="00BC55D4" w:rsidRDefault="00BC55D4" w:rsidP="00BC55D4">
      <w:r>
        <w:t>"lt90": "АВР-051 стабилизирует ваше собственное давление и настраивает правильную работу нервной системы.",</w:t>
      </w:r>
    </w:p>
    <w:p w:rsidR="00BC55D4" w:rsidRDefault="00BC55D4" w:rsidP="00BC55D4"/>
    <w:p w:rsidR="00BC55D4" w:rsidRDefault="00BC55D4" w:rsidP="00BC55D4">
      <w:r>
        <w:t>"lt91": "Повышение продуктивности",</w:t>
      </w:r>
    </w:p>
    <w:p w:rsidR="00BC55D4" w:rsidRDefault="00BC55D4" w:rsidP="00BC55D4"/>
    <w:p w:rsidR="00BC55D4" w:rsidRDefault="00BC55D4" w:rsidP="00BC55D4">
      <w:r>
        <w:t>"lt92": "&lt;</w:t>
      </w:r>
      <w:proofErr w:type="spellStart"/>
      <w:r>
        <w:t>span</w:t>
      </w:r>
      <w:proofErr w:type="spellEnd"/>
      <w:r>
        <w:t>&gt;АВР-051 корректирует функциональное состояние организма, кровообращение и питание органов кислородом. Тело лучше работает - значит, вы чувствуете себя энергичнее.&lt;/</w:t>
      </w:r>
      <w:proofErr w:type="spellStart"/>
      <w:r>
        <w:t>span</w:t>
      </w:r>
      <w:proofErr w:type="spellEnd"/>
      <w:r>
        <w:t>&gt;У вас больше сил для активной и яркой жизни.",</w:t>
      </w:r>
    </w:p>
    <w:p w:rsidR="00BC55D4" w:rsidRDefault="00BC55D4" w:rsidP="00BC55D4"/>
    <w:p w:rsidR="00BC55D4" w:rsidRDefault="00BC55D4" w:rsidP="00BC55D4">
      <w:r>
        <w:t>"lt93": "&lt;</w:t>
      </w:r>
      <w:proofErr w:type="spellStart"/>
      <w:r>
        <w:t>span</w:t>
      </w:r>
      <w:proofErr w:type="spellEnd"/>
      <w:r>
        <w:t>&gt;Как использовать&lt;/</w:t>
      </w:r>
      <w:proofErr w:type="spellStart"/>
      <w:r>
        <w:t>span</w:t>
      </w:r>
      <w:proofErr w:type="spellEnd"/>
      <w:r>
        <w:t>&gt;корректор давления",</w:t>
      </w:r>
    </w:p>
    <w:p w:rsidR="00BC55D4" w:rsidRDefault="00BC55D4" w:rsidP="00BC55D4"/>
    <w:p w:rsidR="00BC55D4" w:rsidRDefault="00BC55D4" w:rsidP="00BC55D4">
      <w:r>
        <w:t>"lt95": "Примите удобное положение,&lt;</w:t>
      </w:r>
      <w:proofErr w:type="spellStart"/>
      <w:r>
        <w:t>span</w:t>
      </w:r>
      <w:proofErr w:type="spellEnd"/>
      <w:r>
        <w:t>&gt;расслабьте левую руку&lt;/</w:t>
      </w:r>
      <w:proofErr w:type="spellStart"/>
      <w:r>
        <w:t>span</w:t>
      </w:r>
      <w:proofErr w:type="spellEnd"/>
      <w:r>
        <w:t>&gt;",</w:t>
      </w:r>
    </w:p>
    <w:p w:rsidR="00BC55D4" w:rsidRDefault="00BC55D4" w:rsidP="00BC55D4"/>
    <w:p w:rsidR="00BC55D4" w:rsidRDefault="00BC55D4" w:rsidP="00BC55D4">
      <w:r>
        <w:t>"lt96": "Зафиксируйте&lt;</w:t>
      </w:r>
      <w:proofErr w:type="spellStart"/>
      <w:r>
        <w:t>span</w:t>
      </w:r>
      <w:proofErr w:type="spellEnd"/>
      <w:r>
        <w:t>&gt;аппарат на запястье&lt;/</w:t>
      </w:r>
      <w:proofErr w:type="spellStart"/>
      <w:r>
        <w:t>span</w:t>
      </w:r>
      <w:proofErr w:type="spellEnd"/>
      <w:r>
        <w:t>&gt;и включите его",</w:t>
      </w:r>
    </w:p>
    <w:p w:rsidR="00BC55D4" w:rsidRDefault="00BC55D4" w:rsidP="00BC55D4"/>
    <w:p w:rsidR="00BC55D4" w:rsidRDefault="00BC55D4" w:rsidP="00BC55D4">
      <w:r>
        <w:t>"lt97": "Проводите процедуру&lt;</w:t>
      </w:r>
      <w:proofErr w:type="spellStart"/>
      <w:r>
        <w:t>span</w:t>
      </w:r>
      <w:proofErr w:type="spellEnd"/>
      <w:r>
        <w:t>&gt;от 1 до 3 раз в день&lt;/</w:t>
      </w:r>
      <w:proofErr w:type="spellStart"/>
      <w:r>
        <w:t>span</w:t>
      </w:r>
      <w:proofErr w:type="spellEnd"/>
      <w:r>
        <w:t>&gt;по 6 минут",</w:t>
      </w:r>
    </w:p>
    <w:p w:rsidR="00BC55D4" w:rsidRDefault="00BC55D4" w:rsidP="00BC55D4"/>
    <w:p w:rsidR="00BC55D4" w:rsidRDefault="00BC55D4" w:rsidP="00BC55D4">
      <w:r>
        <w:t>"lt98": "ВАЖНО:",</w:t>
      </w:r>
    </w:p>
    <w:p w:rsidR="00BC55D4" w:rsidRDefault="00BC55D4" w:rsidP="00BC55D4"/>
    <w:p w:rsidR="00BC55D4" w:rsidRDefault="00BC55D4" w:rsidP="00BC55D4">
      <w:r>
        <w:t xml:space="preserve">"lt99": "Если вы уже принимаете лекарственные препараты по назначению врача, аппарат АВР-051 дополнит их действие и ускорит процесс выздоровления. Также аппарат эффективен в качестве </w:t>
      </w:r>
      <w:proofErr w:type="spellStart"/>
      <w:r>
        <w:t>монотерапии</w:t>
      </w:r>
      <w:proofErr w:type="spellEnd"/>
      <w:r>
        <w:t xml:space="preserve"> и допустим к самостоятельному использованию.",</w:t>
      </w:r>
    </w:p>
    <w:p w:rsidR="00BC55D4" w:rsidRDefault="00BC55D4" w:rsidP="00BC55D4"/>
    <w:p w:rsidR="00BC55D4" w:rsidRDefault="00BC55D4" w:rsidP="00BC55D4">
      <w:r>
        <w:t>"lt100": "С какими&lt;</w:t>
      </w:r>
      <w:proofErr w:type="spellStart"/>
      <w:r>
        <w:t>span</w:t>
      </w:r>
      <w:proofErr w:type="spellEnd"/>
      <w:r>
        <w:t>&gt;проблемами справляется&lt;/</w:t>
      </w:r>
      <w:proofErr w:type="spellStart"/>
      <w:r>
        <w:t>span</w:t>
      </w:r>
      <w:proofErr w:type="spellEnd"/>
      <w:r>
        <w:t>&gt;корректор давления?",</w:t>
      </w:r>
    </w:p>
    <w:p w:rsidR="00BC55D4" w:rsidRDefault="00BC55D4" w:rsidP="00BC55D4"/>
    <w:p w:rsidR="00BC55D4" w:rsidRDefault="00BC55D4" w:rsidP="00BC55D4">
      <w:r>
        <w:t>"lt101": "Процедуры электростимуляции, проводимые с помощью аппарата «АВР-051»,&lt;</w:t>
      </w:r>
      <w:proofErr w:type="spellStart"/>
      <w:r>
        <w:t>span</w:t>
      </w:r>
      <w:proofErr w:type="spellEnd"/>
      <w:r>
        <w:t>&gt;показаны в комплексе с базисной медикаментозной терапией&lt;/</w:t>
      </w:r>
      <w:proofErr w:type="spellStart"/>
      <w:r>
        <w:t>span</w:t>
      </w:r>
      <w:proofErr w:type="spellEnd"/>
      <w:r>
        <w:t>&gt;больным с заболеваниями сердечно-сосудистой системы",</w:t>
      </w:r>
    </w:p>
    <w:p w:rsidR="00BC55D4" w:rsidRDefault="00BC55D4" w:rsidP="00BC55D4"/>
    <w:p w:rsidR="00BC55D4" w:rsidRDefault="00BC55D4" w:rsidP="00BC55D4">
      <w:r>
        <w:t>"lt102": "артериальной гипертензией I-II-III степени",</w:t>
      </w:r>
    </w:p>
    <w:p w:rsidR="00BC55D4" w:rsidRDefault="00BC55D4" w:rsidP="00BC55D4"/>
    <w:p w:rsidR="00BC55D4" w:rsidRDefault="00BC55D4" w:rsidP="00BC55D4">
      <w:r>
        <w:t>"lt103": "</w:t>
      </w:r>
      <w:proofErr w:type="spellStart"/>
      <w:r>
        <w:t>нейро</w:t>
      </w:r>
      <w:proofErr w:type="spellEnd"/>
      <w:r>
        <w:t>-циркуляторной дистонией",</w:t>
      </w:r>
    </w:p>
    <w:p w:rsidR="00BC55D4" w:rsidRDefault="00BC55D4" w:rsidP="00BC55D4"/>
    <w:p w:rsidR="00BC55D4" w:rsidRDefault="00BC55D4" w:rsidP="00BC55D4">
      <w:r>
        <w:t>"lt104": "ишемической болезнью сердца",</w:t>
      </w:r>
    </w:p>
    <w:p w:rsidR="00BC55D4" w:rsidRDefault="00BC55D4" w:rsidP="00BC55D4"/>
    <w:p w:rsidR="00BC55D4" w:rsidRDefault="00BC55D4" w:rsidP="00BC55D4">
      <w:r>
        <w:t>"lt105": "стенокардией",</w:t>
      </w:r>
    </w:p>
    <w:p w:rsidR="00BC55D4" w:rsidRDefault="00BC55D4" w:rsidP="00BC55D4"/>
    <w:p w:rsidR="00BC55D4" w:rsidRDefault="00BC55D4" w:rsidP="00BC55D4">
      <w:r>
        <w:t>"lt106": "заболеваниями и травматическими повреждениями сосудов",</w:t>
      </w:r>
    </w:p>
    <w:p w:rsidR="00BC55D4" w:rsidRDefault="00BC55D4" w:rsidP="00BC55D4"/>
    <w:p w:rsidR="00BC55D4" w:rsidRDefault="00BC55D4" w:rsidP="00BC55D4">
      <w:r>
        <w:t>"lt107": "хронической сердечной недостаточностью",</w:t>
      </w:r>
    </w:p>
    <w:p w:rsidR="00BC55D4" w:rsidRDefault="00BC55D4" w:rsidP="00BC55D4"/>
    <w:p w:rsidR="00BC55D4" w:rsidRDefault="00BC55D4" w:rsidP="00BC55D4">
      <w:r>
        <w:t>"lt108": "ангиоспазмами, облитерирующим эндартериитом",</w:t>
      </w:r>
    </w:p>
    <w:p w:rsidR="00BC55D4" w:rsidRDefault="00BC55D4" w:rsidP="00BC55D4"/>
    <w:p w:rsidR="00BC55D4" w:rsidRDefault="00BC55D4" w:rsidP="00BC55D4">
      <w:r>
        <w:t xml:space="preserve">"lt109": "болезнью </w:t>
      </w:r>
      <w:proofErr w:type="spellStart"/>
      <w:r>
        <w:t>Рейно</w:t>
      </w:r>
      <w:proofErr w:type="spellEnd"/>
      <w:r>
        <w:t>",</w:t>
      </w:r>
    </w:p>
    <w:p w:rsidR="00BC55D4" w:rsidRDefault="00BC55D4" w:rsidP="00BC55D4"/>
    <w:p w:rsidR="00BC55D4" w:rsidRDefault="00BC55D4" w:rsidP="00BC55D4">
      <w:r>
        <w:t>"lt110": "Клинические&lt;</w:t>
      </w:r>
      <w:proofErr w:type="spellStart"/>
      <w:r>
        <w:t>span</w:t>
      </w:r>
      <w:proofErr w:type="spellEnd"/>
      <w:r>
        <w:t>&gt;исследования&lt;/</w:t>
      </w:r>
      <w:proofErr w:type="spellStart"/>
      <w:r>
        <w:t>span</w:t>
      </w:r>
      <w:proofErr w:type="spellEnd"/>
      <w:r>
        <w:t>&gt;",</w:t>
      </w:r>
    </w:p>
    <w:p w:rsidR="00BC55D4" w:rsidRDefault="00BC55D4" w:rsidP="00BC55D4"/>
    <w:p w:rsidR="00BC55D4" w:rsidRDefault="00BC55D4" w:rsidP="00BC55D4">
      <w:r>
        <w:t>"lt112": "Эффективность применения аппарата для коррекции давления подтверждена целым рядом клинических исследований, проведенных на базе государственных медицинских учреждений. Они показали, что 94% пациентов получили положительный эффект после курсовой коррекции.",</w:t>
      </w:r>
    </w:p>
    <w:p w:rsidR="00BC55D4" w:rsidRDefault="00BC55D4" w:rsidP="00BC55D4"/>
    <w:p w:rsidR="00BC55D4" w:rsidRDefault="00BC55D4" w:rsidP="00BC55D4">
      <w:r>
        <w:t xml:space="preserve">"lt113": "Систолическое, диастолическое и среднее АД (мм </w:t>
      </w:r>
      <w:proofErr w:type="spellStart"/>
      <w:r>
        <w:t>рт.ст</w:t>
      </w:r>
      <w:proofErr w:type="spellEnd"/>
      <w:r>
        <w:t>.)",</w:t>
      </w:r>
    </w:p>
    <w:p w:rsidR="00BC55D4" w:rsidRDefault="00BC55D4" w:rsidP="00BC55D4"/>
    <w:p w:rsidR="00BC55D4" w:rsidRDefault="00BC55D4" w:rsidP="00BC55D4">
      <w:r>
        <w:t>"lt114": "Электростимуляция АВР-051",</w:t>
      </w:r>
    </w:p>
    <w:p w:rsidR="00BC55D4" w:rsidRDefault="00BC55D4" w:rsidP="00BC55D4"/>
    <w:p w:rsidR="00BC55D4" w:rsidRDefault="00BC55D4" w:rsidP="00BC55D4">
      <w:r>
        <w:lastRenderedPageBreak/>
        <w:t>"lt115": "Комментарий&lt;</w:t>
      </w:r>
      <w:proofErr w:type="spellStart"/>
      <w:r>
        <w:t>span</w:t>
      </w:r>
      <w:proofErr w:type="spellEnd"/>
      <w:r>
        <w:t>&gt;специалиста&lt;/</w:t>
      </w:r>
      <w:proofErr w:type="spellStart"/>
      <w:r>
        <w:t>span</w:t>
      </w:r>
      <w:proofErr w:type="spellEnd"/>
      <w:r>
        <w:t>&gt;",</w:t>
      </w:r>
    </w:p>
    <w:p w:rsidR="00BC55D4" w:rsidRDefault="00BC55D4" w:rsidP="00BC55D4"/>
    <w:p w:rsidR="00BC55D4" w:rsidRDefault="00BC55D4" w:rsidP="00BC55D4">
      <w:r>
        <w:t>"lt116": "Синдром артериальной гипертонии – комплексное заболевание. Лечение прежде всего нацелено на устранение последствий. К тому же консервативное лечение не подразумевает отмены препаратов, начиная принимать их, вы на долгие годы оказываетесь на медикаментозной терапии. Препараты требуют индивидуального подбора и отягощены серьёзными последствиями от длительного употребления.",</w:t>
      </w:r>
    </w:p>
    <w:p w:rsidR="00BC55D4" w:rsidRDefault="00BC55D4" w:rsidP="00BC55D4"/>
    <w:p w:rsidR="00BC55D4" w:rsidRDefault="00BC55D4" w:rsidP="00BC55D4">
      <w:r>
        <w:t>"lt117": "Аппарат АВР-051 действует по-другому. За счет импульсов тока, которые никак не ощущаются физически,&lt;</w:t>
      </w:r>
      <w:proofErr w:type="spellStart"/>
      <w:r>
        <w:t>span</w:t>
      </w:r>
      <w:proofErr w:type="spellEnd"/>
      <w:r>
        <w:t>&gt;аппарат вызывает изменение тонуса сосудов.&lt;/</w:t>
      </w:r>
      <w:proofErr w:type="spellStart"/>
      <w:r>
        <w:t>span</w:t>
      </w:r>
      <w:proofErr w:type="spellEnd"/>
      <w:r>
        <w:t>&gt;Это и даёт решительный сдвиг в лечении гипертонии. И возможность комбинировать с традиционными схемами лечения.",</w:t>
      </w:r>
    </w:p>
    <w:p w:rsidR="00BC55D4" w:rsidRDefault="00BC55D4" w:rsidP="00BC55D4"/>
    <w:p w:rsidR="00BC55D4" w:rsidRDefault="00BC55D4" w:rsidP="00BC55D4">
      <w:r>
        <w:t>"lt118": "ABP-051 хорош для общего улучшения самочувствия. Улучшение кровообращения – это и&lt;</w:t>
      </w:r>
      <w:proofErr w:type="spellStart"/>
      <w:r>
        <w:t>span</w:t>
      </w:r>
      <w:proofErr w:type="spellEnd"/>
      <w:r>
        <w:t>&gt;ощущение бодрости, улучшение работоспособности и повышение энергичности.&lt;/</w:t>
      </w:r>
      <w:proofErr w:type="spellStart"/>
      <w:r>
        <w:t>span</w:t>
      </w:r>
      <w:proofErr w:type="spellEnd"/>
      <w:r>
        <w:t>&gt;И возможность избавиться от метеочувствительности. Я рекомендую использовать аппарат АВР-051 курсом в 14 дней в лечебных целях всем лицам, страдающим гипертонией. В профилактических целях аппарат можно использовать ежедневно не чаще 1 раза в день лицам от 14 лет.",</w:t>
      </w:r>
    </w:p>
    <w:p w:rsidR="00BC55D4" w:rsidRDefault="00BC55D4" w:rsidP="00BC55D4"/>
    <w:p w:rsidR="00BC55D4" w:rsidRDefault="00BC55D4" w:rsidP="00BC55D4">
      <w:r>
        <w:t>"lt119": "</w:t>
      </w:r>
      <w:proofErr w:type="spellStart"/>
      <w:r>
        <w:t>Коди</w:t>
      </w:r>
      <w:proofErr w:type="spellEnd"/>
      <w:r>
        <w:t xml:space="preserve"> Смит",</w:t>
      </w:r>
    </w:p>
    <w:p w:rsidR="00BC55D4" w:rsidRDefault="00BC55D4" w:rsidP="00BC55D4"/>
    <w:p w:rsidR="00BC55D4" w:rsidRDefault="00BC55D4" w:rsidP="00BC55D4">
      <w:r>
        <w:t>"lt120": "профессор, доктор медицинских наук, кардиолог",</w:t>
      </w:r>
    </w:p>
    <w:p w:rsidR="00BC55D4" w:rsidRDefault="00BC55D4" w:rsidP="00BC55D4"/>
    <w:p w:rsidR="00BC55D4" w:rsidRDefault="00BC55D4" w:rsidP="00BC55D4">
      <w:r>
        <w:t>"lt121": "Опыт работы: 36 лет",</w:t>
      </w:r>
    </w:p>
    <w:p w:rsidR="00BC55D4" w:rsidRDefault="00BC55D4" w:rsidP="00BC55D4"/>
    <w:p w:rsidR="00BC55D4" w:rsidRDefault="00BC55D4" w:rsidP="00BC55D4">
      <w:r>
        <w:t>"lt122": "Отзывы",</w:t>
      </w:r>
    </w:p>
    <w:p w:rsidR="00BC55D4" w:rsidRDefault="00BC55D4" w:rsidP="00BC55D4"/>
    <w:p w:rsidR="00BC55D4" w:rsidRDefault="00BC55D4" w:rsidP="00BC55D4">
      <w:r>
        <w:t xml:space="preserve">"lt123": "Я пережил два коронарных </w:t>
      </w:r>
      <w:proofErr w:type="spellStart"/>
      <w:r>
        <w:t>шунтиирования</w:t>
      </w:r>
      <w:proofErr w:type="spellEnd"/>
      <w:r>
        <w:t xml:space="preserve"> на фоне прогрессирующей гипертонии: давление подскочило, одуматься не успел – лежу в больнице с инфарктом, заполняю бумаги на операцию. Третий инфаркт меня сильно подкосил. Лежал в стационаре больше месяца, силы покидали. Думал, уже все, не выживу. Спасла меня жена: чуть ли не силой заставила носить корректор давления. Зря я сопротивлялся, конечно, ведь именно он меня фактически с того света вытянул.&lt;</w:t>
      </w:r>
      <w:proofErr w:type="spellStart"/>
      <w:r>
        <w:t>span</w:t>
      </w:r>
      <w:proofErr w:type="spellEnd"/>
      <w:r>
        <w:t>&gt;Состояние стало улучшаться на глазах, давление снизилось, попутные симптомы сошли на нет. После того случая ни разу выше 130 тонометр не показывал, а прошло уже больше двух лет.&lt;/</w:t>
      </w:r>
      <w:proofErr w:type="spellStart"/>
      <w:r>
        <w:t>span</w:t>
      </w:r>
      <w:proofErr w:type="spellEnd"/>
      <w:r>
        <w:t>&gt;",</w:t>
      </w:r>
    </w:p>
    <w:p w:rsidR="00BC55D4" w:rsidRDefault="00BC55D4" w:rsidP="00BC55D4"/>
    <w:p w:rsidR="00BC55D4" w:rsidRDefault="00BC55D4" w:rsidP="00BC55D4">
      <w:r>
        <w:t>"lt124": "Алексей, 56 лет",</w:t>
      </w:r>
    </w:p>
    <w:p w:rsidR="00BC55D4" w:rsidRDefault="00BC55D4" w:rsidP="00BC55D4"/>
    <w:p w:rsidR="00BC55D4" w:rsidRDefault="00BC55D4" w:rsidP="00BC55D4">
      <w:r>
        <w:lastRenderedPageBreak/>
        <w:t>"lt125": "Сколько лет меня одолевает давление, уже и не вспомню. За последние полгода было 4 гипертонических криза. Пережил я их тяжело, силы меня совсем покинули. Пропало желание бороться с этим недугом - и без того всю жизнь таблетки пью. Пробовать какие-то новые лекарства и не хотелось, а вот АВР-051 меня заинтересовал и с задачей справился на высший балл. Давление уже не подскакивает даже в жару, головные боли отступают. Ношу корректор на руке постоянно, чтоб не забывать о процедурах и в случае чего сразу им воспользоваться.&lt;</w:t>
      </w:r>
      <w:proofErr w:type="spellStart"/>
      <w:r>
        <w:t>span</w:t>
      </w:r>
      <w:proofErr w:type="spellEnd"/>
      <w:r>
        <w:t>&gt;Пока только 10 дней с его помощью лечусь, результат уже очень радует.&lt;/</w:t>
      </w:r>
      <w:proofErr w:type="spellStart"/>
      <w:r>
        <w:t>span</w:t>
      </w:r>
      <w:proofErr w:type="spellEnd"/>
      <w:r>
        <w:t>&gt;",</w:t>
      </w:r>
    </w:p>
    <w:p w:rsidR="00BC55D4" w:rsidRDefault="00BC55D4" w:rsidP="00BC55D4"/>
    <w:p w:rsidR="00BC55D4" w:rsidRDefault="00BC55D4" w:rsidP="00BC55D4">
      <w:r>
        <w:t>"lt126": "Николас, 72 года",</w:t>
      </w:r>
    </w:p>
    <w:p w:rsidR="00BC55D4" w:rsidRDefault="00BC55D4" w:rsidP="00BC55D4"/>
    <w:p w:rsidR="00BC55D4" w:rsidRDefault="00BC55D4" w:rsidP="00BC55D4">
      <w:r>
        <w:t>"lt127": "Последние несколько лет гипертония существенно портила мне жизнь. В прохладное время года еще терпимо, а летом, в жару, хоть плачь. Сердце стучит – аж в голове отдает, давление скачет, сил никаких. Прошлые годы еще как-то спасали медикаменты, сейчас и они не помогают. Решила попробовать браслет для коррекции давления АВР-051.&lt;</w:t>
      </w:r>
      <w:proofErr w:type="spellStart"/>
      <w:r>
        <w:t>span</w:t>
      </w:r>
      <w:proofErr w:type="spellEnd"/>
      <w:r>
        <w:t>&gt;Улучшения заметила уже на пятый день использования. Голова перестала кружиться, Давление выше 130 не поднимается. Чувствую себя великолепно!&lt;/</w:t>
      </w:r>
      <w:proofErr w:type="spellStart"/>
      <w:r>
        <w:t>span</w:t>
      </w:r>
      <w:proofErr w:type="spellEnd"/>
      <w:r>
        <w:t>&gt;",</w:t>
      </w:r>
    </w:p>
    <w:p w:rsidR="00BC55D4" w:rsidRDefault="00BC55D4" w:rsidP="00BC55D4"/>
    <w:p w:rsidR="00BC55D4" w:rsidRDefault="00BC55D4" w:rsidP="00BC55D4">
      <w:r>
        <w:t>"lt128": "Валентина, 65 лет",</w:t>
      </w:r>
    </w:p>
    <w:p w:rsidR="00BC55D4" w:rsidRDefault="00BC55D4" w:rsidP="00BC55D4"/>
    <w:p w:rsidR="00BC55D4" w:rsidRDefault="00BC55D4" w:rsidP="00BC55D4">
      <w:r>
        <w:t xml:space="preserve">"lt129": "Я пережил два коронарных </w:t>
      </w:r>
      <w:proofErr w:type="spellStart"/>
      <w:r>
        <w:t>шунтиирования</w:t>
      </w:r>
      <w:proofErr w:type="spellEnd"/>
      <w:r>
        <w:t xml:space="preserve"> на фоне прогрессирующей гипертонии: давление подскочило, одуматься не успел – лежу в больнице с инфарктом, заполняю бумаги на операцию. Третий инфаркт меня сильно подкосил. Лежал в стационаре больше месяца, силы покидали. Думал, уже все, не выживу. Спасла меня жена: чуть ли не силой заставила носить корректор давления. Зря я сопротивлялся, конечно, ведь именно он меня фактически с того света вытянул.&lt;</w:t>
      </w:r>
      <w:proofErr w:type="spellStart"/>
      <w:r>
        <w:t>span</w:t>
      </w:r>
      <w:proofErr w:type="spellEnd"/>
      <w:r>
        <w:t>&gt;Состояние стало улучшаться на глазах, давление снизилось, попутные симптомы сошли на нет. После того случая ни разу выше 130 тонометр не показывал, а прошло уже больше двух лет.&lt;/</w:t>
      </w:r>
      <w:proofErr w:type="spellStart"/>
      <w:r>
        <w:t>span</w:t>
      </w:r>
      <w:proofErr w:type="spellEnd"/>
      <w:r>
        <w:t>&gt;",</w:t>
      </w:r>
    </w:p>
    <w:p w:rsidR="00BC55D4" w:rsidRDefault="00BC55D4" w:rsidP="00BC55D4"/>
    <w:p w:rsidR="00BC55D4" w:rsidRDefault="00BC55D4" w:rsidP="00BC55D4">
      <w:r>
        <w:t>"lt130": "Алексей, 56 лет",</w:t>
      </w:r>
    </w:p>
    <w:p w:rsidR="00BC55D4" w:rsidRDefault="00BC55D4" w:rsidP="00BC55D4"/>
    <w:p w:rsidR="00BC55D4" w:rsidRDefault="00BC55D4" w:rsidP="00BC55D4">
      <w:r>
        <w:t>"lt131": "Сколько лет меня одолевает давление, уже и не вспомню. За последние полгода было 4 гипертонических криза. Пережил я их тяжело, силы меня совсем покинули. Пропало желание бороться с этим недугом - и без того всю жизнь таблетки пью. Пробовать какие-то новые лекарства и не хотелось, а вот АВР-051 меня заинтересовал и с задачей справился на высший балл. Давление уже не подскакивает даже в жару, головные боли отступают. Ношу корректор на руке постоянно, чтоб не забывать о процедурах и в случае чего сразу им воспользоваться.&lt;</w:t>
      </w:r>
      <w:proofErr w:type="spellStart"/>
      <w:r>
        <w:t>span</w:t>
      </w:r>
      <w:proofErr w:type="spellEnd"/>
      <w:r>
        <w:t>&gt;Пока только 10 дней с его помощью лечусь, результат уже очень радует.&lt;/</w:t>
      </w:r>
      <w:proofErr w:type="spellStart"/>
      <w:r>
        <w:t>span</w:t>
      </w:r>
      <w:proofErr w:type="spellEnd"/>
      <w:r>
        <w:t>&gt;",</w:t>
      </w:r>
    </w:p>
    <w:p w:rsidR="00BC55D4" w:rsidRDefault="00BC55D4" w:rsidP="00BC55D4"/>
    <w:p w:rsidR="00BC55D4" w:rsidRDefault="00BC55D4" w:rsidP="00BC55D4">
      <w:r>
        <w:t>"lt132": "Николас, 72 года",</w:t>
      </w:r>
    </w:p>
    <w:p w:rsidR="00BC55D4" w:rsidRDefault="00BC55D4" w:rsidP="00BC55D4"/>
    <w:p w:rsidR="00BC55D4" w:rsidRDefault="00BC55D4" w:rsidP="00BC55D4">
      <w:r>
        <w:lastRenderedPageBreak/>
        <w:t>"lt133": "Последние несколько лет гипертония существенно портила мне жизнь. В прохладное время года еще терпимо, а летом, в жару, хоть плачь. Сердце стучит – аж в голове отдает, давление скачет, сил никаких. Прошлые годы еще как-то спасали медикаменты, сейчас и они не помогают. Решила попробовать браслет для коррекции давления АВР-051.&lt;</w:t>
      </w:r>
      <w:proofErr w:type="spellStart"/>
      <w:r>
        <w:t>span</w:t>
      </w:r>
      <w:proofErr w:type="spellEnd"/>
      <w:r>
        <w:t>&gt;Улучшения заметила уже на пятый день использования. Голова перестала кружиться, Давление выше 130 не поднимается. Чувствую себя великолепно!&lt;/</w:t>
      </w:r>
      <w:proofErr w:type="spellStart"/>
      <w:r>
        <w:t>span</w:t>
      </w:r>
      <w:proofErr w:type="spellEnd"/>
      <w:r>
        <w:t>&gt;",</w:t>
      </w:r>
    </w:p>
    <w:p w:rsidR="00BC55D4" w:rsidRDefault="00BC55D4" w:rsidP="00BC55D4"/>
    <w:p w:rsidR="00BC55D4" w:rsidRPr="00B456F1" w:rsidRDefault="00BC55D4" w:rsidP="00BC55D4">
      <w:pPr>
        <w:rPr>
          <w:lang w:val="en-US"/>
        </w:rPr>
      </w:pPr>
      <w:r>
        <w:t>"lt134": "Валентина, 65 лет",</w:t>
      </w:r>
    </w:p>
    <w:p w:rsidR="00BC55D4" w:rsidRDefault="00BC55D4" w:rsidP="00BC55D4"/>
    <w:p w:rsidR="00BC55D4" w:rsidRDefault="00BC55D4" w:rsidP="00BC55D4">
      <w:r>
        <w:t xml:space="preserve">"lt135": "Я пережил два коронарных </w:t>
      </w:r>
      <w:proofErr w:type="spellStart"/>
      <w:r>
        <w:t>шунтиирования</w:t>
      </w:r>
      <w:proofErr w:type="spellEnd"/>
      <w:r>
        <w:t xml:space="preserve"> на фоне прогрессирующей гипертонии: давление подскочило, одуматься не успел – лежу в больнице с инфарктом, заполняю бумаги на операцию. Третий инфаркт меня сильно подкосил. Лежал в стационаре больше месяца, силы покидали. Думал, уже все, не выживу. Спасла меня жена: чуть ли не силой заставила носить корректор давления. Зря я сопротивлялся, конечно, ведь именно он меня фактически с того света вытянул.&lt;</w:t>
      </w:r>
      <w:proofErr w:type="spellStart"/>
      <w:r>
        <w:t>span</w:t>
      </w:r>
      <w:proofErr w:type="spellEnd"/>
      <w:r>
        <w:t>&gt;Состояние стало улучшаться на глазах, давление снизилось, попутные симптомы сошли на нет. После того случая ни разу выше 130 тонометр не показывал, а прошло уже больше двух лет.&lt;/</w:t>
      </w:r>
      <w:proofErr w:type="spellStart"/>
      <w:r>
        <w:t>span</w:t>
      </w:r>
      <w:proofErr w:type="spellEnd"/>
      <w:r>
        <w:t>&gt;",</w:t>
      </w:r>
    </w:p>
    <w:p w:rsidR="00BC55D4" w:rsidRDefault="00BC55D4" w:rsidP="00BC55D4"/>
    <w:p w:rsidR="00BC55D4" w:rsidRDefault="00BC55D4" w:rsidP="00BC55D4">
      <w:r>
        <w:t>"lt136": "Алексей, 56 лет",</w:t>
      </w:r>
    </w:p>
    <w:p w:rsidR="00BC55D4" w:rsidRPr="00BC55D4" w:rsidRDefault="00BC55D4" w:rsidP="00BC55D4">
      <w:pPr>
        <w:rPr>
          <w:lang w:val="en-US"/>
        </w:rPr>
      </w:pPr>
    </w:p>
    <w:p w:rsidR="00BC55D4" w:rsidRDefault="00BC55D4" w:rsidP="00BC55D4"/>
    <w:p w:rsidR="00BC55D4" w:rsidRPr="00BC55D4" w:rsidRDefault="00BC55D4" w:rsidP="00BC55D4"/>
    <w:sectPr w:rsidR="00BC55D4" w:rsidRPr="00BC55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336"/>
    <w:rsid w:val="009C0120"/>
    <w:rsid w:val="00B456F1"/>
    <w:rsid w:val="00BA1336"/>
    <w:rsid w:val="00BC55D4"/>
    <w:rsid w:val="00D63AF8"/>
    <w:rsid w:val="00E8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4C2E0F-4087-4325-B529-A23573C63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BE14667.dotm</Template>
  <TotalTime>17</TotalTime>
  <Pages>10</Pages>
  <Words>2039</Words>
  <Characters>11625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Немихин Эдуард Вадимович</dc:creator>
  <cp:keywords/>
  <dc:description/>
  <cp:lastModifiedBy>Немихин Эдуард Вадимович</cp:lastModifiedBy>
  <cp:revision>3</cp:revision>
  <dcterms:created xsi:type="dcterms:W3CDTF">2019-09-03T14:37:00Z</dcterms:created>
  <dcterms:modified xsi:type="dcterms:W3CDTF">2019-09-03T14:54:00Z</dcterms:modified>
</cp:coreProperties>
</file>