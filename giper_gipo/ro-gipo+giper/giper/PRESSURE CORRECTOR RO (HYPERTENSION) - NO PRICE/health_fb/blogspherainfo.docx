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1D" w:rsidRDefault="0011531D" w:rsidP="0011531D">
      <w:bookmarkStart w:id="0" w:name="_GoBack"/>
      <w:bookmarkEnd w:id="0"/>
    </w:p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"lt0</w:t>
      </w:r>
      <w:r>
        <w:rPr>
          <w:lang w:val="en-US"/>
        </w:rPr>
        <w:t>0</w:t>
      </w:r>
      <w:r w:rsidRPr="0011531D">
        <w:rPr>
          <w:lang w:val="en-US"/>
        </w:rPr>
        <w:t>": "</w:t>
      </w:r>
      <w:proofErr w:type="spellStart"/>
      <w:r w:rsidRPr="0011531D">
        <w:rPr>
          <w:lang w:val="en-US"/>
        </w:rPr>
        <w:t>Andreea</w:t>
      </w:r>
      <w:proofErr w:type="spellEnd"/>
      <w:r w:rsidRPr="0011531D">
        <w:rPr>
          <w:lang w:val="en-US"/>
        </w:rPr>
        <w:t xml:space="preserve"> </w:t>
      </w:r>
      <w:proofErr w:type="spellStart"/>
      <w:r w:rsidRPr="0011531D">
        <w:rPr>
          <w:lang w:val="en-US"/>
        </w:rPr>
        <w:t>Jurca</w:t>
      </w:r>
      <w:proofErr w:type="spellEnd"/>
      <w:r w:rsidRPr="0011531D">
        <w:rPr>
          <w:lang w:val="en-US"/>
        </w:rPr>
        <w:t xml:space="preserve"> - Home | Facebook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"lt0": "Электронный адрес или номер телефона",</w:t>
      </w:r>
    </w:p>
    <w:p w:rsidR="0011531D" w:rsidRDefault="0011531D" w:rsidP="0011531D"/>
    <w:p w:rsidR="0011531D" w:rsidRDefault="0011531D" w:rsidP="0011531D">
      <w:r>
        <w:t>"lt1": "Пароль",</w:t>
      </w:r>
    </w:p>
    <w:p w:rsidR="0011531D" w:rsidRDefault="0011531D" w:rsidP="0011531D"/>
    <w:p w:rsidR="0011531D" w:rsidRDefault="0011531D" w:rsidP="0011531D">
      <w:r>
        <w:t>"lt2": "Забыли аккаунт?",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"lt3": "</w:t>
      </w:r>
      <w:r>
        <w:t>Вход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"lt4": "Hypertension support",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"lt5": "Главная",</w:t>
      </w:r>
    </w:p>
    <w:p w:rsidR="0011531D" w:rsidRDefault="0011531D" w:rsidP="0011531D"/>
    <w:p w:rsidR="0011531D" w:rsidRDefault="0011531D" w:rsidP="0011531D">
      <w:r>
        <w:t>"lt6": "Публикации",</w:t>
      </w:r>
    </w:p>
    <w:p w:rsidR="0011531D" w:rsidRDefault="0011531D" w:rsidP="0011531D"/>
    <w:p w:rsidR="0011531D" w:rsidRDefault="0011531D" w:rsidP="0011531D">
      <w:r>
        <w:t>"lt7": "</w:t>
      </w:r>
      <w:proofErr w:type="spellStart"/>
      <w:r>
        <w:t>Отзвывы</w:t>
      </w:r>
      <w:proofErr w:type="spellEnd"/>
      <w:r>
        <w:t>",</w:t>
      </w:r>
    </w:p>
    <w:p w:rsidR="0011531D" w:rsidRDefault="0011531D" w:rsidP="0011531D"/>
    <w:p w:rsidR="0011531D" w:rsidRDefault="0011531D" w:rsidP="0011531D">
      <w:r>
        <w:t>"lt8": "Видео",</w:t>
      </w:r>
    </w:p>
    <w:p w:rsidR="0011531D" w:rsidRDefault="0011531D" w:rsidP="0011531D"/>
    <w:p w:rsidR="0011531D" w:rsidRDefault="0011531D" w:rsidP="0011531D">
      <w:r>
        <w:t>"lt9": "Фото",</w:t>
      </w:r>
    </w:p>
    <w:p w:rsidR="0011531D" w:rsidRDefault="0011531D" w:rsidP="0011531D"/>
    <w:p w:rsidR="0011531D" w:rsidRDefault="0011531D" w:rsidP="0011531D">
      <w:r>
        <w:t>"lt10": "Информация",</w:t>
      </w:r>
    </w:p>
    <w:p w:rsidR="0011531D" w:rsidRDefault="0011531D" w:rsidP="0011531D"/>
    <w:p w:rsidR="0011531D" w:rsidRDefault="0011531D" w:rsidP="0011531D">
      <w:r>
        <w:t>"lt11": "Сообщество",</w:t>
      </w:r>
    </w:p>
    <w:p w:rsidR="0011531D" w:rsidRDefault="0011531D" w:rsidP="0011531D"/>
    <w:p w:rsidR="0011531D" w:rsidRDefault="0011531D" w:rsidP="0011531D">
      <w:r>
        <w:t>"lt12": "Создать страницу",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"lt13": "&lt;</w:t>
      </w:r>
      <w:proofErr w:type="spellStart"/>
      <w:r w:rsidRPr="0011531D">
        <w:rPr>
          <w:lang w:val="en-US"/>
        </w:rPr>
        <w:t>i</w:t>
      </w:r>
      <w:proofErr w:type="spellEnd"/>
      <w:r w:rsidRPr="0011531D">
        <w:rPr>
          <w:lang w:val="en-US"/>
        </w:rPr>
        <w:t xml:space="preserve"> class=\"a </w:t>
      </w:r>
      <w:proofErr w:type="spellStart"/>
      <w:r w:rsidRPr="0011531D">
        <w:rPr>
          <w:lang w:val="en-US"/>
        </w:rPr>
        <w:t>img-i</w:t>
      </w:r>
      <w:proofErr w:type="spellEnd"/>
      <w:r w:rsidRPr="0011531D">
        <w:rPr>
          <w:lang w:val="en-US"/>
        </w:rPr>
        <w:t>\"&gt;&lt;/</w:t>
      </w:r>
      <w:proofErr w:type="spellStart"/>
      <w:r w:rsidRPr="0011531D">
        <w:rPr>
          <w:lang w:val="en-US"/>
        </w:rPr>
        <w:t>i</w:t>
      </w:r>
      <w:proofErr w:type="spellEnd"/>
      <w:r w:rsidRPr="0011531D">
        <w:rPr>
          <w:lang w:val="en-US"/>
        </w:rPr>
        <w:t>&gt;</w:t>
      </w:r>
      <w:r>
        <w:t>Нравится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"lt14": "&lt;</w:t>
      </w:r>
      <w:proofErr w:type="spellStart"/>
      <w:r w:rsidRPr="0011531D">
        <w:rPr>
          <w:lang w:val="en-US"/>
        </w:rPr>
        <w:t>i</w:t>
      </w:r>
      <w:proofErr w:type="spellEnd"/>
      <w:r w:rsidRPr="0011531D">
        <w:rPr>
          <w:lang w:val="en-US"/>
        </w:rPr>
        <w:t xml:space="preserve"> class=\"aa </w:t>
      </w:r>
      <w:proofErr w:type="spellStart"/>
      <w:r w:rsidRPr="0011531D">
        <w:rPr>
          <w:lang w:val="en-US"/>
        </w:rPr>
        <w:t>img-i</w:t>
      </w:r>
      <w:proofErr w:type="spellEnd"/>
      <w:r w:rsidRPr="0011531D">
        <w:rPr>
          <w:lang w:val="en-US"/>
        </w:rPr>
        <w:t>\"&gt;&lt;/</w:t>
      </w:r>
      <w:proofErr w:type="spellStart"/>
      <w:r w:rsidRPr="0011531D">
        <w:rPr>
          <w:lang w:val="en-US"/>
        </w:rPr>
        <w:t>i</w:t>
      </w:r>
      <w:proofErr w:type="spellEnd"/>
      <w:r w:rsidRPr="0011531D">
        <w:rPr>
          <w:lang w:val="en-US"/>
        </w:rPr>
        <w:t>&gt;</w:t>
      </w:r>
      <w:r>
        <w:t>Поделиться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"lt15": "Подписаться",</w:t>
      </w:r>
    </w:p>
    <w:p w:rsidR="0011531D" w:rsidRDefault="0011531D" w:rsidP="0011531D"/>
    <w:p w:rsidR="0011531D" w:rsidRDefault="0011531D" w:rsidP="0011531D">
      <w:r>
        <w:t xml:space="preserve">"lt16": "&lt;i </w:t>
      </w:r>
      <w:proofErr w:type="spellStart"/>
      <w:r>
        <w:t>class</w:t>
      </w:r>
      <w:proofErr w:type="spellEnd"/>
      <w:r>
        <w:t>=\"</w:t>
      </w:r>
      <w:proofErr w:type="spellStart"/>
      <w:r>
        <w:t>aaaa</w:t>
      </w:r>
      <w:proofErr w:type="spellEnd"/>
      <w:r>
        <w:t xml:space="preserve"> </w:t>
      </w:r>
      <w:proofErr w:type="spellStart"/>
      <w:r>
        <w:t>img</w:t>
      </w:r>
      <w:proofErr w:type="spellEnd"/>
      <w:r>
        <w:t>-i\"&gt;&lt;/i&gt;Отправить сообщение",</w:t>
      </w:r>
    </w:p>
    <w:p w:rsidR="0011531D" w:rsidRDefault="0011531D" w:rsidP="0011531D"/>
    <w:p w:rsidR="0011531D" w:rsidRDefault="0011531D" w:rsidP="0011531D">
      <w:r>
        <w:t>"lt17": "</w:t>
      </w:r>
      <w:proofErr w:type="spellStart"/>
      <w:r>
        <w:t>Hypertension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",</w:t>
      </w:r>
    </w:p>
    <w:p w:rsidR="0011531D" w:rsidRDefault="0011531D" w:rsidP="0011531D"/>
    <w:p w:rsidR="0011531D" w:rsidRDefault="0011531D" w:rsidP="0011531D">
      <w:r>
        <w:t>"lt18": "Ищем способ вылечить гипертонию вместе",</w:t>
      </w:r>
    </w:p>
    <w:p w:rsidR="0011531D" w:rsidRDefault="0011531D" w:rsidP="0011531D"/>
    <w:p w:rsidR="0011531D" w:rsidRDefault="0011531D" w:rsidP="0011531D">
      <w:r>
        <w:t>"lt19": "Сообщество",</w:t>
      </w:r>
    </w:p>
    <w:p w:rsidR="0011531D" w:rsidRDefault="0011531D" w:rsidP="0011531D"/>
    <w:p w:rsidR="0011531D" w:rsidRDefault="0011531D" w:rsidP="0011531D">
      <w:r>
        <w:t>"lt20": "Нравится 851 людям",</w:t>
      </w:r>
    </w:p>
    <w:p w:rsidR="0011531D" w:rsidRDefault="0011531D" w:rsidP="0011531D"/>
    <w:p w:rsidR="0011531D" w:rsidRDefault="0011531D" w:rsidP="0011531D">
      <w:r>
        <w:t>"lt21": "Подписаны 854 человек",</w:t>
      </w:r>
    </w:p>
    <w:p w:rsidR="0011531D" w:rsidRDefault="0011531D" w:rsidP="0011531D"/>
    <w:p w:rsidR="0011531D" w:rsidRDefault="0011531D" w:rsidP="0011531D">
      <w:r>
        <w:t>"lt22": "Люди",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"lt23": "</w:t>
      </w:r>
      <w:proofErr w:type="spellStart"/>
      <w:r>
        <w:t>Отментки</w:t>
      </w:r>
      <w:proofErr w:type="spellEnd"/>
      <w:r w:rsidRPr="0011531D">
        <w:rPr>
          <w:lang w:val="en-US"/>
        </w:rPr>
        <w:t xml:space="preserve"> \"</w:t>
      </w:r>
      <w:r>
        <w:t>нравится</w:t>
      </w:r>
      <w:r w:rsidRPr="0011531D">
        <w:rPr>
          <w:lang w:val="en-US"/>
        </w:rPr>
        <w:t>\"&lt;span class=\"cs6b cs6c cs67\"&gt;:851&lt;/span&gt;",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"lt24": "Страницы, которые нравятся этой Странице",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"lt25": "Healthy Story",</w:t>
      </w:r>
    </w:p>
    <w:p w:rsidR="0011531D" w:rsidRPr="0011531D" w:rsidRDefault="0011531D" w:rsidP="0011531D">
      <w:pPr>
        <w:rPr>
          <w:lang w:val="en-US"/>
        </w:rPr>
      </w:pPr>
    </w:p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"lt26": "</w:t>
      </w:r>
      <w:r>
        <w:t>Сообщество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"lt27": "523 участников&lt;</w:t>
      </w:r>
      <w:proofErr w:type="spellStart"/>
      <w:r>
        <w:t>br</w:t>
      </w:r>
      <w:proofErr w:type="spellEnd"/>
      <w:r>
        <w:t>&gt;8 публикаций за месяц",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"lt28": "Healthy Nurse, Healthy Nation",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"lt29": "Сообщество",</w:t>
      </w:r>
    </w:p>
    <w:p w:rsidR="0011531D" w:rsidRDefault="0011531D" w:rsidP="0011531D"/>
    <w:p w:rsidR="0011531D" w:rsidRDefault="0011531D" w:rsidP="0011531D">
      <w:r>
        <w:t>"lt30": "15K участников&lt;</w:t>
      </w:r>
      <w:proofErr w:type="spellStart"/>
      <w:r>
        <w:t>br</w:t>
      </w:r>
      <w:proofErr w:type="spellEnd"/>
      <w:r>
        <w:t>&gt;8 публикаций за неделю",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"lt31": "HEALTHY LIVING",</w:t>
      </w:r>
    </w:p>
    <w:p w:rsidR="0011531D" w:rsidRPr="0011531D" w:rsidRDefault="0011531D" w:rsidP="0011531D">
      <w:pPr>
        <w:rPr>
          <w:lang w:val="en-US"/>
        </w:rPr>
      </w:pPr>
    </w:p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"lt32": "</w:t>
      </w:r>
      <w:r>
        <w:t>Сообщество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"lt33": "9.3K участников&lt;</w:t>
      </w:r>
      <w:proofErr w:type="spellStart"/>
      <w:r>
        <w:t>br</w:t>
      </w:r>
      <w:proofErr w:type="spellEnd"/>
      <w:r>
        <w:t>&gt;10 публикаций за день",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"lt34": "Healthy Nervous System Revolution",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"lt35": "Сообщество",</w:t>
      </w:r>
    </w:p>
    <w:p w:rsidR="0011531D" w:rsidRDefault="0011531D" w:rsidP="0011531D"/>
    <w:p w:rsidR="0011531D" w:rsidRDefault="0011531D" w:rsidP="0011531D">
      <w:r>
        <w:t>"lt36": "21K участников&lt;</w:t>
      </w:r>
      <w:proofErr w:type="spellStart"/>
      <w:r>
        <w:t>br</w:t>
      </w:r>
      <w:proofErr w:type="spellEnd"/>
      <w:r>
        <w:t>&gt;4 публикаций за день",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"lt37": "Happy Healthy 24/7",</w:t>
      </w:r>
    </w:p>
    <w:p w:rsidR="0011531D" w:rsidRPr="0011531D" w:rsidRDefault="0011531D" w:rsidP="0011531D">
      <w:pPr>
        <w:rPr>
          <w:lang w:val="en-US"/>
        </w:rPr>
      </w:pPr>
    </w:p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"lt38": "</w:t>
      </w:r>
      <w:r>
        <w:t>Сообщество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"lt39": "3.2K участников&lt;</w:t>
      </w:r>
      <w:proofErr w:type="spellStart"/>
      <w:r>
        <w:t>br</w:t>
      </w:r>
      <w:proofErr w:type="spellEnd"/>
      <w:r>
        <w:t>&gt;10 публикаций за день",</w:t>
      </w:r>
    </w:p>
    <w:p w:rsidR="0011531D" w:rsidRDefault="0011531D" w:rsidP="0011531D"/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"lt40": "</w:t>
      </w:r>
      <w:r>
        <w:t>Публикации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"lt41": "</w:t>
      </w:r>
      <w:r>
        <w:rPr>
          <w:lang w:val="en-US"/>
        </w:rPr>
        <w:t xml:space="preserve"> &lt;a </w:t>
      </w:r>
      <w:proofErr w:type="spellStart"/>
      <w:r w:rsidRPr="0011531D">
        <w:rPr>
          <w:lang w:val="en-US"/>
        </w:rPr>
        <w:t>href</w:t>
      </w:r>
      <w:proofErr w:type="spellEnd"/>
      <w:r w:rsidRPr="0011531D">
        <w:rPr>
          <w:lang w:val="en-US"/>
        </w:rPr>
        <w:t>=\"\"&gt;</w:t>
      </w:r>
      <w:proofErr w:type="spellStart"/>
      <w:r w:rsidRPr="0011531D">
        <w:rPr>
          <w:lang w:val="en-US"/>
        </w:rPr>
        <w:t>Andreea</w:t>
      </w:r>
      <w:proofErr w:type="spellEnd"/>
      <w:r w:rsidRPr="0011531D">
        <w:rPr>
          <w:lang w:val="en-US"/>
        </w:rPr>
        <w:t xml:space="preserve"> </w:t>
      </w:r>
      <w:proofErr w:type="spellStart"/>
      <w:r w:rsidRPr="0011531D">
        <w:rPr>
          <w:lang w:val="en-US"/>
        </w:rPr>
        <w:t>Jurca</w:t>
      </w:r>
      <w:proofErr w:type="spellEnd"/>
      <w:r>
        <w:rPr>
          <w:lang w:val="en-US"/>
        </w:rPr>
        <w:t xml:space="preserve">&lt;/a&gt; </w:t>
      </w:r>
      <w:r w:rsidRPr="0011531D">
        <w:rPr>
          <w:lang w:val="en-US"/>
        </w:rPr>
        <w:t xml:space="preserve">46 </w:t>
      </w:r>
      <w:r>
        <w:t>лет</w:t>
      </w:r>
      <w:r w:rsidRPr="0011531D">
        <w:rPr>
          <w:lang w:val="en-US"/>
        </w:rPr>
        <w:t>",</w:t>
      </w:r>
    </w:p>
    <w:p w:rsidR="0011531D" w:rsidRPr="0011531D" w:rsidRDefault="0011531D" w:rsidP="0011531D">
      <w:pPr>
        <w:rPr>
          <w:lang w:val="en-US"/>
        </w:rPr>
      </w:pPr>
    </w:p>
    <w:p w:rsidR="0011531D" w:rsidRPr="0011531D" w:rsidRDefault="0011531D" w:rsidP="0011531D">
      <w:pPr>
        <w:rPr>
          <w:lang w:val="en-US"/>
        </w:rPr>
      </w:pPr>
      <w:r w:rsidRPr="0011531D">
        <w:rPr>
          <w:lang w:val="en-US"/>
        </w:rPr>
        <w:t>"lt42": "&lt;script type=\"text/</w:t>
      </w:r>
      <w:proofErr w:type="spellStart"/>
      <w:r w:rsidRPr="0011531D">
        <w:rPr>
          <w:lang w:val="en-US"/>
        </w:rPr>
        <w:t>javascript</w:t>
      </w:r>
      <w:proofErr w:type="spellEnd"/>
      <w:r w:rsidRPr="0011531D">
        <w:rPr>
          <w:lang w:val="en-US"/>
        </w:rPr>
        <w:t>\"&gt;d = new Date(); p = new Date(</w:t>
      </w:r>
      <w:proofErr w:type="spellStart"/>
      <w:r w:rsidRPr="0011531D">
        <w:rPr>
          <w:lang w:val="en-US"/>
        </w:rPr>
        <w:t>d.getTime</w:t>
      </w:r>
      <w:proofErr w:type="spellEnd"/>
      <w:r w:rsidRPr="0011531D">
        <w:rPr>
          <w:lang w:val="en-US"/>
        </w:rPr>
        <w:t>() -0*86400000);</w:t>
      </w:r>
      <w:proofErr w:type="spellStart"/>
      <w:r w:rsidRPr="0011531D">
        <w:rPr>
          <w:lang w:val="en-US"/>
        </w:rPr>
        <w:t>monthA</w:t>
      </w:r>
      <w:proofErr w:type="spellEnd"/>
      <w:r w:rsidRPr="0011531D">
        <w:rPr>
          <w:lang w:val="en-US"/>
        </w:rPr>
        <w:t xml:space="preserve"> ='</w:t>
      </w:r>
      <w:r>
        <w:t>Января</w:t>
      </w:r>
      <w:r w:rsidRPr="0011531D">
        <w:rPr>
          <w:lang w:val="en-US"/>
        </w:rPr>
        <w:t>,</w:t>
      </w:r>
      <w:r>
        <w:t>Февраля</w:t>
      </w:r>
      <w:r w:rsidRPr="0011531D">
        <w:rPr>
          <w:lang w:val="en-US"/>
        </w:rPr>
        <w:t>,</w:t>
      </w:r>
      <w:r>
        <w:t>Марта</w:t>
      </w:r>
      <w:r w:rsidRPr="0011531D">
        <w:rPr>
          <w:lang w:val="en-US"/>
        </w:rPr>
        <w:t>,</w:t>
      </w:r>
      <w:r>
        <w:t>Апреля</w:t>
      </w:r>
      <w:r w:rsidRPr="0011531D">
        <w:rPr>
          <w:lang w:val="en-US"/>
        </w:rPr>
        <w:t>,</w:t>
      </w:r>
      <w:r>
        <w:t>Мая</w:t>
      </w:r>
      <w:r w:rsidRPr="0011531D">
        <w:rPr>
          <w:lang w:val="en-US"/>
        </w:rPr>
        <w:t>,</w:t>
      </w:r>
      <w:r>
        <w:t>Июня</w:t>
      </w:r>
      <w:r w:rsidRPr="0011531D">
        <w:rPr>
          <w:lang w:val="en-US"/>
        </w:rPr>
        <w:t>,</w:t>
      </w:r>
      <w:r>
        <w:t>Июля</w:t>
      </w:r>
      <w:r w:rsidRPr="0011531D">
        <w:rPr>
          <w:lang w:val="en-US"/>
        </w:rPr>
        <w:t>,</w:t>
      </w:r>
      <w:r>
        <w:t>Августа</w:t>
      </w:r>
      <w:r w:rsidRPr="0011531D">
        <w:rPr>
          <w:lang w:val="en-US"/>
        </w:rPr>
        <w:t>,</w:t>
      </w:r>
      <w:r>
        <w:t>Сентября</w:t>
      </w:r>
      <w:r w:rsidRPr="0011531D">
        <w:rPr>
          <w:lang w:val="en-US"/>
        </w:rPr>
        <w:t>,</w:t>
      </w:r>
      <w:r>
        <w:t>Октября</w:t>
      </w:r>
      <w:r w:rsidRPr="0011531D">
        <w:rPr>
          <w:lang w:val="en-US"/>
        </w:rPr>
        <w:t>,</w:t>
      </w:r>
      <w:r>
        <w:t>Ноября</w:t>
      </w:r>
      <w:r w:rsidRPr="0011531D">
        <w:rPr>
          <w:lang w:val="en-US"/>
        </w:rPr>
        <w:t>,</w:t>
      </w:r>
      <w:r>
        <w:t>Декабря</w:t>
      </w:r>
      <w:r w:rsidRPr="0011531D">
        <w:rPr>
          <w:lang w:val="en-US"/>
        </w:rPr>
        <w:t>'.split(',');</w:t>
      </w:r>
      <w:proofErr w:type="spellStart"/>
      <w:r w:rsidRPr="0011531D">
        <w:rPr>
          <w:lang w:val="en-US"/>
        </w:rPr>
        <w:t>var</w:t>
      </w:r>
      <w:proofErr w:type="spellEnd"/>
      <w:r w:rsidRPr="0011531D">
        <w:rPr>
          <w:lang w:val="en-US"/>
        </w:rPr>
        <w:t xml:space="preserve"> w = </w:t>
      </w:r>
      <w:proofErr w:type="spellStart"/>
      <w:r w:rsidRPr="0011531D">
        <w:rPr>
          <w:lang w:val="en-US"/>
        </w:rPr>
        <w:t>p.getDate</w:t>
      </w:r>
      <w:proofErr w:type="spellEnd"/>
      <w:r w:rsidRPr="0011531D">
        <w:rPr>
          <w:lang w:val="en-US"/>
        </w:rPr>
        <w:t>();</w:t>
      </w:r>
      <w:proofErr w:type="spellStart"/>
      <w:r w:rsidRPr="0011531D">
        <w:rPr>
          <w:lang w:val="en-US"/>
        </w:rPr>
        <w:t>document.write</w:t>
      </w:r>
      <w:proofErr w:type="spellEnd"/>
      <w:r w:rsidRPr="0011531D">
        <w:rPr>
          <w:lang w:val="en-US"/>
        </w:rPr>
        <w:t>(</w:t>
      </w:r>
      <w:proofErr w:type="spellStart"/>
      <w:r w:rsidRPr="0011531D">
        <w:rPr>
          <w:lang w:val="en-US"/>
        </w:rPr>
        <w:t>p.getDate</w:t>
      </w:r>
      <w:proofErr w:type="spellEnd"/>
      <w:r w:rsidRPr="0011531D">
        <w:rPr>
          <w:lang w:val="en-US"/>
        </w:rPr>
        <w:t xml:space="preserve">() + ' ' + </w:t>
      </w:r>
      <w:proofErr w:type="spellStart"/>
      <w:r w:rsidRPr="0011531D">
        <w:rPr>
          <w:lang w:val="en-US"/>
        </w:rPr>
        <w:t>monthA</w:t>
      </w:r>
      <w:proofErr w:type="spellEnd"/>
      <w:r w:rsidRPr="0011531D">
        <w:rPr>
          <w:lang w:val="en-US"/>
        </w:rPr>
        <w:t>[</w:t>
      </w:r>
      <w:proofErr w:type="spellStart"/>
      <w:r w:rsidRPr="0011531D">
        <w:rPr>
          <w:lang w:val="en-US"/>
        </w:rPr>
        <w:t>p.getMonth</w:t>
      </w:r>
      <w:proofErr w:type="spellEnd"/>
      <w:r w:rsidRPr="0011531D">
        <w:rPr>
          <w:lang w:val="en-US"/>
        </w:rPr>
        <w:t xml:space="preserve">()] +' '+ </w:t>
      </w:r>
      <w:proofErr w:type="spellStart"/>
      <w:r w:rsidRPr="0011531D">
        <w:rPr>
          <w:lang w:val="en-US"/>
        </w:rPr>
        <w:t>p.getFullYear</w:t>
      </w:r>
      <w:proofErr w:type="spellEnd"/>
      <w:r w:rsidRPr="0011531D">
        <w:rPr>
          <w:lang w:val="en-US"/>
        </w:rPr>
        <w:t xml:space="preserve">());&lt;/script&gt;3 </w:t>
      </w:r>
      <w:r>
        <w:t>Сентября</w:t>
      </w:r>
      <w:r w:rsidRPr="0011531D">
        <w:rPr>
          <w:lang w:val="en-US"/>
        </w:rPr>
        <w:t xml:space="preserve"> 2019",</w:t>
      </w:r>
    </w:p>
    <w:p w:rsidR="0011531D" w:rsidRPr="0011531D" w:rsidRDefault="0011531D" w:rsidP="0011531D">
      <w:pPr>
        <w:rPr>
          <w:lang w:val="en-US"/>
        </w:rPr>
      </w:pPr>
    </w:p>
    <w:p w:rsidR="0011531D" w:rsidRDefault="0011531D" w:rsidP="0011531D">
      <w:r>
        <w:t>"lt43": "Гипертония? Рассказываю о правильной коррекции давления.",</w:t>
      </w:r>
    </w:p>
    <w:p w:rsidR="0011531D" w:rsidRDefault="0011531D" w:rsidP="0011531D"/>
    <w:p w:rsidR="0011531D" w:rsidRDefault="0011531D" w:rsidP="0011531D">
      <w:r>
        <w:t>"lt44": "“С таким давлением не живут” - очень часто я слышала эту фразу от своего терапевта. 200/150 - 250/180 - вот в каком диапазоне оно могло колебаться. Я лечилась долго и упорно и смогла снизить давление до 130/80! Хотите узнать как? Читайте ниже.",</w:t>
      </w:r>
    </w:p>
    <w:p w:rsidR="0011531D" w:rsidRDefault="0011531D" w:rsidP="0011531D"/>
    <w:p w:rsidR="0011531D" w:rsidRDefault="0011531D" w:rsidP="0011531D">
      <w:r>
        <w:t xml:space="preserve">"lt45": "Начну с предыстории. Привет, я </w:t>
      </w:r>
      <w:proofErr w:type="spellStart"/>
      <w:r>
        <w:t>Брианна</w:t>
      </w:r>
      <w:proofErr w:type="spellEnd"/>
      <w:r>
        <w:t xml:space="preserve"> и мне 46 лет. И вот уже 15 лет как я болею гипертонией. Чтобы сбить давление, пробовала разные средства, но ничего не помогало. Классический случай. Мне становится плохо, я иду к врачу. Анализы, осмотр и рецепт. Пью лекарство 3 раза в день. Через время опять становится плохо. Иду в больницу. Прием, анализы, рецепт. Плюс одно новое лекарство. И так можно до бесконечности. Какие-то препараты убирали совсем, где-то утраивали дозировки, где-то выписывали усиление одного лекарства другим. Дошло до абсурда, что пропустив одну таблетку я чуть ли не умирала. Становилось так плохо, что глаза от боли открыть не могла. А утром давление ВСЕГДА стабильно повышалось. И тут поняла, что долго так не протяну.",</w:t>
      </w:r>
    </w:p>
    <w:p w:rsidR="0011531D" w:rsidRDefault="0011531D" w:rsidP="0011531D"/>
    <w:p w:rsidR="0011531D" w:rsidRDefault="0011531D" w:rsidP="0011531D">
      <w:r>
        <w:t xml:space="preserve">"lt46": "Я стала искать альтернативные методы, но их оказалось не так много. Один из них вообще чуть не прикончил меня. Хорошо, что когда мне стало плохо на лестничной площадке, рядом была соседка </w:t>
      </w:r>
      <w:proofErr w:type="spellStart"/>
      <w:r>
        <w:t>Мерри</w:t>
      </w:r>
      <w:proofErr w:type="spellEnd"/>
      <w:r>
        <w:t xml:space="preserve">. А так бы упала с лестницы и переломала все кости. Она меня поддержала и проводила до квартиры. </w:t>
      </w:r>
      <w:proofErr w:type="spellStart"/>
      <w:r>
        <w:t>Мерри</w:t>
      </w:r>
      <w:proofErr w:type="spellEnd"/>
      <w:r>
        <w:t xml:space="preserve"> - мой ангел. Она оказывается работает ассистентом в одной крупной фирме по производству медицинских приборов. И на следующий день принесла мне АВР-051.",</w:t>
      </w:r>
    </w:p>
    <w:p w:rsidR="0011531D" w:rsidRDefault="0011531D" w:rsidP="0011531D"/>
    <w:p w:rsidR="0011531D" w:rsidRDefault="0011531D" w:rsidP="0011531D">
      <w:r>
        <w:t xml:space="preserve">"lt47": "Я крутила этот чудо-браслет несколько минут и думала, что это какая-то шутка. Но </w:t>
      </w:r>
      <w:proofErr w:type="spellStart"/>
      <w:r>
        <w:t>Мерри</w:t>
      </w:r>
      <w:proofErr w:type="spellEnd"/>
      <w:r>
        <w:t xml:space="preserve"> меня уверила, что всего неделя и я почувствую себя гораздо лучше, ведь этот корректор давления - последнее слово техники. Сама бы я такой в жизни не купила, но доверилась и решила попробовать.",</w:t>
      </w:r>
    </w:p>
    <w:p w:rsidR="0011531D" w:rsidRDefault="0011531D" w:rsidP="0011531D"/>
    <w:p w:rsidR="0011531D" w:rsidRDefault="0011531D" w:rsidP="0011531D">
      <w:r>
        <w:t>"lt48": "На вид он похож на ручной тонометр, только в нем 2 программы. Первая для меня - гипертоника. Вторая для людей с пониженным артериальным давлением. Пользоваться им легко. Просто надеваешь браслет на левую руку и включаешь. В зависимости от выбранной программы, корректор давления начинает передавать специальные электрические импульсы которые приводят тонус сосудов в норму.",</w:t>
      </w:r>
    </w:p>
    <w:p w:rsidR="0011531D" w:rsidRDefault="0011531D" w:rsidP="0011531D"/>
    <w:p w:rsidR="0011531D" w:rsidRDefault="0011531D" w:rsidP="0011531D">
      <w:r>
        <w:t>"lt49": "Эффект конечно же почувствовала не сразу (здесь индивидуально от особенностей организма и степени заболевания), но продолжала все делать по инструкции.&lt;b&gt;Надевала его 3 раза в день и включала на 6 минут.&lt;/b&gt;",</w:t>
      </w:r>
    </w:p>
    <w:p w:rsidR="0011531D" w:rsidRDefault="0011531D" w:rsidP="0011531D"/>
    <w:p w:rsidR="0011531D" w:rsidRDefault="0011531D" w:rsidP="0011531D">
      <w:r>
        <w:t>"lt50": "И буквально&lt;b&gt;через неделю давление начало приходить в норму&lt;/b&gt;. Я не верила своему тонометру и даже купила другой. Но они оба показывали уже не 230/170, а 170/90! Для меня это большой прогресс. Давление правда стало меньше меня беспокоить. Перестало скакать в течение дня и подниматься под утро.&lt;b&gt;Улучшился сон и общее состояние.&lt;/b&gt;Через 2 недели прошли боли в правом боку, головные боли.",</w:t>
      </w:r>
    </w:p>
    <w:p w:rsidR="0011531D" w:rsidRDefault="0011531D" w:rsidP="0011531D"/>
    <w:p w:rsidR="0011531D" w:rsidRDefault="0011531D" w:rsidP="0011531D">
      <w:r>
        <w:t>"lt51": "Даже ощущение, что глаза сейчас лопнут больше не возникало, ведь мой тонометр показывал 135/75!",</w:t>
      </w:r>
    </w:p>
    <w:p w:rsidR="0011531D" w:rsidRDefault="0011531D" w:rsidP="0011531D"/>
    <w:p w:rsidR="0011531D" w:rsidRDefault="0011531D" w:rsidP="0011531D">
      <w:r>
        <w:lastRenderedPageBreak/>
        <w:t>"lt52": "Я продолжала наблюдаться у своего терапевта и он отметил, что общее состояние у меня гораздо улучшилось. Через два месяца я сдала анализы. И врач увидев положительную динамику, предложил снизить дозировку моих лекарств. Я очень боялась, но оказалось, что зря. Я не стала себя чувствовать хуже, корректор давления действительно помог.",</w:t>
      </w:r>
    </w:p>
    <w:p w:rsidR="0011531D" w:rsidRDefault="0011531D" w:rsidP="0011531D"/>
    <w:p w:rsidR="0011531D" w:rsidRDefault="0011531D" w:rsidP="0011531D">
      <w:r>
        <w:t>"lt53": "Надевая браслет 3 раза в день, я заметила его эффект на себе сполна. Стала не только лучше себя чувствовать, но и более энергичной. Моя вялость прошла, я даже перестала быть метеочувствительной. Корректор давления привел в баланс не только мое физическое, но и эмоциональное состояние. Мне кажется, что с ним я помолодела на 15 лет, ведь впервые за долгое время меня ничего не беспокоит.",</w:t>
      </w:r>
    </w:p>
    <w:p w:rsidR="0011531D" w:rsidRDefault="0011531D" w:rsidP="0011531D"/>
    <w:p w:rsidR="0011531D" w:rsidRDefault="0011531D" w:rsidP="0011531D">
      <w:r>
        <w:t>"lt54": "Я благодарна соседке, что она открыла мне мир таких полезных технологий. Знаете, это на самом деле круто. Через пару лет наша медицина выйдет на такой уровень, что лечится будет быстро и самостоятельно. Прямо как я с корректором давления АВР-051. И если вы тоже идете в ногу со временем, но вам мешает давление, то следуйте моему примеру. Тем более, что АВР-051 можно купить напрямую у производителя через</w:t>
      </w:r>
      <w:r>
        <w:t xml:space="preserve"> &lt;a </w:t>
      </w:r>
      <w:proofErr w:type="spellStart"/>
      <w:r>
        <w:t>href</w:t>
      </w:r>
      <w:proofErr w:type="spellEnd"/>
      <w:r>
        <w:t>=\"#\"&gt;официальный сайт</w:t>
      </w:r>
      <w:r>
        <w:t xml:space="preserve">&lt;/a&gt; </w:t>
      </w:r>
      <w:r>
        <w:t>. Удобно. Не надо искать по аптекам.",</w:t>
      </w:r>
    </w:p>
    <w:p w:rsidR="0011531D" w:rsidRDefault="0011531D" w:rsidP="0011531D"/>
    <w:p w:rsidR="0011531D" w:rsidRDefault="0011531D" w:rsidP="0011531D">
      <w:r>
        <w:t>"lt55": "ЗАКАЗАТЬ КОРРЕКТОР ДАВЛЕНИЯ",</w:t>
      </w:r>
    </w:p>
    <w:p w:rsidR="0011531D" w:rsidRDefault="0011531D" w:rsidP="0011531D"/>
    <w:p w:rsidR="0011531D" w:rsidRDefault="0011531D" w:rsidP="0011531D">
      <w:r>
        <w:t>"lt56": "12 комментариев",</w:t>
      </w:r>
    </w:p>
    <w:p w:rsidR="0011531D" w:rsidRDefault="0011531D" w:rsidP="0011531D"/>
    <w:p w:rsidR="0011531D" w:rsidRDefault="0011531D" w:rsidP="0011531D">
      <w:r>
        <w:t>"lt57": "3 Поделились",</w:t>
      </w:r>
    </w:p>
    <w:p w:rsidR="0011531D" w:rsidRDefault="0011531D" w:rsidP="0011531D"/>
    <w:p w:rsidR="0011531D" w:rsidRDefault="0011531D" w:rsidP="0011531D">
      <w:r>
        <w:t>"lt58": "Нравится",</w:t>
      </w:r>
    </w:p>
    <w:p w:rsidR="0011531D" w:rsidRDefault="0011531D" w:rsidP="0011531D"/>
    <w:p w:rsidR="0011531D" w:rsidRDefault="0011531D" w:rsidP="0011531D">
      <w:r>
        <w:t>"lt59": "Комментарий",</w:t>
      </w:r>
    </w:p>
    <w:p w:rsidR="0011531D" w:rsidRDefault="0011531D" w:rsidP="0011531D"/>
    <w:p w:rsidR="0011531D" w:rsidRDefault="0011531D" w:rsidP="0011531D">
      <w:r>
        <w:t>"lt60": "Поделиться",</w:t>
      </w:r>
    </w:p>
    <w:p w:rsidR="0011531D" w:rsidRDefault="0011531D" w:rsidP="0011531D"/>
    <w:p w:rsidR="0011531D" w:rsidRDefault="0011531D" w:rsidP="0011531D">
      <w:r>
        <w:t>"lt61":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Florentina</w:t>
      </w:r>
      <w:proofErr w:type="spellEnd"/>
      <w:r>
        <w:t xml:space="preserve"> </w:t>
      </w:r>
      <w:proofErr w:type="spellStart"/>
      <w:r>
        <w:t>Soare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>&gt;Спасибо за прекрасную статью!!! Всем гипертоникам будет полезно почитать и узнать для себя что-то новое. Я болею уже более 20 лет. Была у разных врачей и принимала разные препараты. Обязательно закажу себе этот браслет, надеюсь он мне тоже поможет.",</w:t>
      </w:r>
    </w:p>
    <w:p w:rsidR="0011531D" w:rsidRDefault="0011531D" w:rsidP="0011531D"/>
    <w:p w:rsidR="0011531D" w:rsidRDefault="0011531D" w:rsidP="0011531D"/>
    <w:p w:rsidR="0011531D" w:rsidRDefault="0011531D" w:rsidP="0011531D">
      <w:r>
        <w:t>"lt63":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Ionescu</w:t>
      </w:r>
      <w:proofErr w:type="spellEnd"/>
      <w:r>
        <w:t xml:space="preserve"> </w:t>
      </w:r>
      <w:proofErr w:type="spellStart"/>
      <w:r>
        <w:t>Gabriela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 xml:space="preserve">&gt;недавно мне поставили гипертонию. думаю это наследственное, все по линии матери все болели. Сейчас прохожу обследование надеюсь у меня </w:t>
      </w:r>
      <w:r>
        <w:lastRenderedPageBreak/>
        <w:t>еще не запущенная стадия. кстати вчера уже заказала браслет, надеюсь не придется пить годами лекарства.",</w:t>
      </w:r>
    </w:p>
    <w:p w:rsidR="0011531D" w:rsidRDefault="0011531D" w:rsidP="0011531D"/>
    <w:p w:rsidR="0011531D" w:rsidRDefault="0011531D" w:rsidP="0011531D"/>
    <w:p w:rsidR="0011531D" w:rsidRDefault="0011531D" w:rsidP="0011531D">
      <w:r>
        <w:t>"lt65":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Bogdan</w:t>
      </w:r>
      <w:proofErr w:type="spellEnd"/>
      <w:r>
        <w:t xml:space="preserve"> </w:t>
      </w:r>
      <w:proofErr w:type="spellStart"/>
      <w:r>
        <w:t>Rechi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 xml:space="preserve">&gt;Я гипертоник с двадцатилетним стажем. Без своих лекарств я буквально умираю((( Если пропустить прием </w:t>
      </w:r>
      <w:proofErr w:type="spellStart"/>
      <w:r>
        <w:t>таблеток,то</w:t>
      </w:r>
      <w:proofErr w:type="spellEnd"/>
      <w:r>
        <w:t xml:space="preserve"> можно писать завещание… Случаи бывали разные. Причем самое страшное, что многие препараты просто перестают действовать и приходится пить лекарства все сильнее и дороже. Хорошо, что появился такой корректор давления. С ним у меня самочувствие очень улучшилось, стал крепче сон, уменьшились головные боли. И самое главное, нормализовалось давление!",</w:t>
      </w:r>
    </w:p>
    <w:p w:rsidR="0011531D" w:rsidRDefault="0011531D" w:rsidP="0011531D"/>
    <w:p w:rsidR="0011531D" w:rsidRDefault="0011531D" w:rsidP="0011531D"/>
    <w:p w:rsidR="0011531D" w:rsidRDefault="0011531D" w:rsidP="0011531D">
      <w:r>
        <w:t>"lt67":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Oana</w:t>
      </w:r>
      <w:proofErr w:type="spellEnd"/>
      <w:r>
        <w:t xml:space="preserve"> </w:t>
      </w:r>
      <w:proofErr w:type="spellStart"/>
      <w:r>
        <w:t>Ratiu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 xml:space="preserve">&gt;Я мучаюсь с этой злосчастной гипертонией кажется уже всю жизнь! Эта болезнь вообще не дает нормальной жизни. Лечилась у лучших врачей, все безрезультатно. Денег ушло на лечение </w:t>
      </w:r>
      <w:proofErr w:type="spellStart"/>
      <w:r>
        <w:t>немеренно</w:t>
      </w:r>
      <w:proofErr w:type="spellEnd"/>
      <w:r>
        <w:t>!!!!!!!!!!! уже не во что не верю",</w:t>
      </w:r>
    </w:p>
    <w:p w:rsidR="0011531D" w:rsidRDefault="0011531D" w:rsidP="0011531D"/>
    <w:p w:rsidR="0011531D" w:rsidRDefault="0011531D" w:rsidP="0011531D"/>
    <w:p w:rsidR="0011531D" w:rsidRDefault="0011531D" w:rsidP="0011531D">
      <w:r>
        <w:t>"lt69":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Fratia</w:t>
      </w:r>
      <w:proofErr w:type="spellEnd"/>
      <w:r>
        <w:t xml:space="preserve"> </w:t>
      </w:r>
      <w:proofErr w:type="spellStart"/>
      <w:r>
        <w:t>Daniel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>&gt;Болят суставы из-за лишнего веса. Врачи говорят, что сначала нужно бороться с килограммами, а потом уже заниматься суставами. По моим подсчетам на этой уйдет не меньше года. А ходить уже тяжело. Поэтому заказал эту мазь, знаю не понаслышке, что она помогает",</w:t>
      </w:r>
    </w:p>
    <w:p w:rsidR="0011531D" w:rsidRDefault="0011531D" w:rsidP="0011531D"/>
    <w:p w:rsidR="0011531D" w:rsidRDefault="0011531D" w:rsidP="0011531D"/>
    <w:p w:rsidR="0011531D" w:rsidRDefault="0011531D" w:rsidP="0011531D">
      <w:r>
        <w:t>"lt71":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Iuga</w:t>
      </w:r>
      <w:proofErr w:type="spellEnd"/>
      <w:r>
        <w:t xml:space="preserve"> </w:t>
      </w:r>
      <w:proofErr w:type="spellStart"/>
      <w:r>
        <w:t>Cornelius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>&gt;Который раз нахожу полезную для себя информацию на этом сайте. Спасибо за интересные статьи.",</w:t>
      </w:r>
    </w:p>
    <w:p w:rsidR="0011531D" w:rsidRDefault="0011531D" w:rsidP="0011531D"/>
    <w:p w:rsidR="0011531D" w:rsidRDefault="0011531D" w:rsidP="0011531D"/>
    <w:p w:rsidR="0011531D" w:rsidRDefault="0011531D" w:rsidP="0011531D">
      <w:r>
        <w:t>"lt73":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Fechete</w:t>
      </w:r>
      <w:proofErr w:type="spellEnd"/>
      <w:r>
        <w:t xml:space="preserve"> </w:t>
      </w:r>
      <w:proofErr w:type="spellStart"/>
      <w:r>
        <w:t>Mariana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>&gt;У меня гипертонию обнаружили 2 года назад. Симптомы были в точности такие что описывают в этой статье. Я тоже советую всем не запускать болезнь. К сожалению, на тот момент ещё не было такого корректора. Возможно, моя болезнь протекала бы намного легче. Сейчас ношу корректор давления и чувствую себя гораздо лучше.",</w:t>
      </w:r>
    </w:p>
    <w:p w:rsidR="0011531D" w:rsidRDefault="0011531D" w:rsidP="0011531D"/>
    <w:p w:rsidR="0011531D" w:rsidRDefault="0011531D" w:rsidP="0011531D">
      <w:r>
        <w:t>"lt75":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Sorin</w:t>
      </w:r>
      <w:proofErr w:type="spellEnd"/>
      <w:r>
        <w:t xml:space="preserve"> </w:t>
      </w:r>
      <w:proofErr w:type="spellStart"/>
      <w:r>
        <w:t>Iovanica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>&gt;Это гораздо круче моих фитнес часов. Правда, не думал, что так бывает. Купил браслет и жене и родителям, очень довольны.",</w:t>
      </w:r>
    </w:p>
    <w:p w:rsidR="0011531D" w:rsidRDefault="0011531D" w:rsidP="0011531D"/>
    <w:p w:rsidR="0011531D" w:rsidRDefault="0011531D" w:rsidP="0011531D">
      <w:r>
        <w:t>"lt77":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Mihail</w:t>
      </w:r>
      <w:proofErr w:type="spellEnd"/>
      <w:r>
        <w:t xml:space="preserve"> </w:t>
      </w:r>
      <w:proofErr w:type="spellStart"/>
      <w:r>
        <w:t>Pätuleanu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 xml:space="preserve">&gt;Все дело в образе жизни. Нужно правильно питаться, следить за весом и регулярно ходить к врачу. Тогда никакой гипертонии не будет. Наше здоровье </w:t>
      </w:r>
      <w:r>
        <w:t>в наших руках.",</w:t>
      </w:r>
    </w:p>
    <w:p w:rsidR="0011531D" w:rsidRDefault="0011531D" w:rsidP="0011531D"/>
    <w:p w:rsidR="0011531D" w:rsidRDefault="0011531D" w:rsidP="0011531D">
      <w:r>
        <w:lastRenderedPageBreak/>
        <w:t>"lt79":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Nicoleta</w:t>
      </w:r>
      <w:proofErr w:type="spellEnd"/>
      <w:r>
        <w:t xml:space="preserve"> </w:t>
      </w:r>
      <w:proofErr w:type="spellStart"/>
      <w:r>
        <w:t>Baciu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>&gt;Отлично подмечено, что наше здоровье в наших руках, точнее на них. Надел браслет и все, нет проблем с давлением. Это супер изобретение, будто из далёкого будущего к нам по</w:t>
      </w:r>
      <w:r>
        <w:t>пало.",</w:t>
      </w:r>
    </w:p>
    <w:p w:rsidR="0011531D" w:rsidRDefault="0011531D" w:rsidP="0011531D"/>
    <w:p w:rsidR="0011531D" w:rsidRDefault="0011531D" w:rsidP="0011531D">
      <w:r>
        <w:t>"lt81":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Violeta</w:t>
      </w:r>
      <w:proofErr w:type="spellEnd"/>
      <w:r>
        <w:t xml:space="preserve"> </w:t>
      </w:r>
      <w:proofErr w:type="spellStart"/>
      <w:r>
        <w:t>Fotea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>&gt;Да когда по врачам бегать, если целыми днями на работе? У кого есть время регулярно посещать всех врачей? Ни у кого!! И это очень хорошо что сейчас век технического прогресса и можно оценить и скорректировать своё давление не выходя из офиса или вообще автобуса. Корректор действительно хорошо поддерживает давление.",</w:t>
      </w:r>
    </w:p>
    <w:p w:rsidR="0011531D" w:rsidRDefault="0011531D" w:rsidP="0011531D"/>
    <w:p w:rsidR="0011531D" w:rsidRDefault="0011531D" w:rsidP="0011531D">
      <w:r>
        <w:t>"lt83": "</w:t>
      </w:r>
      <w:r>
        <w:t xml:space="preserve"> &lt;a </w:t>
      </w:r>
      <w:proofErr w:type="spellStart"/>
      <w:r>
        <w:t>href</w:t>
      </w:r>
      <w:proofErr w:type="spellEnd"/>
      <w:r>
        <w:t>=\"\"&gt;</w:t>
      </w:r>
      <w:proofErr w:type="spellStart"/>
      <w:r>
        <w:t>Corina</w:t>
      </w:r>
      <w:proofErr w:type="spellEnd"/>
      <w:r>
        <w:t xml:space="preserve"> </w:t>
      </w:r>
      <w:proofErr w:type="spellStart"/>
      <w:r>
        <w:t>Popescu</w:t>
      </w:r>
      <w:proofErr w:type="spellEnd"/>
      <w:r>
        <w:t xml:space="preserve">&lt;/a&gt; </w:t>
      </w:r>
      <w:r>
        <w:t>&lt;</w:t>
      </w:r>
      <w:proofErr w:type="spellStart"/>
      <w:r>
        <w:t>br</w:t>
      </w:r>
      <w:proofErr w:type="spellEnd"/>
      <w:r>
        <w:t>&gt;Я недавно перенесла инсульт. Его как раз спровоцировала гипертония, которой я болею уже больше 15 лет. К счастью я пережила это и не осталась инвалидом. По совету врача начала носить корректор давление. Хочу сказать, это действительно эффективнее, чем какие-то лекарственные и другие средства. Мое восстановление проходит удивительно быстро. Давление стабилизируется и общее самочувств</w:t>
      </w:r>
      <w:r>
        <w:t>ие нормализуется. Я довольна.",</w:t>
      </w:r>
    </w:p>
    <w:p w:rsidR="0011531D" w:rsidRDefault="0011531D" w:rsidP="0011531D"/>
    <w:p w:rsidR="0011531D" w:rsidRDefault="0011531D" w:rsidP="0011531D">
      <w:r>
        <w:t>"lt85": "Подробнее о корректоре давления"</w:t>
      </w:r>
    </w:p>
    <w:p w:rsidR="007B4736" w:rsidRDefault="0011531D" w:rsidP="0011531D"/>
    <w:sectPr w:rsidR="007B4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D8"/>
    <w:rsid w:val="0011531D"/>
    <w:rsid w:val="009C0120"/>
    <w:rsid w:val="00C179D8"/>
    <w:rsid w:val="00D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6413A-9818-4785-9826-379AEAC1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BE14667.dotm</Template>
  <TotalTime>4</TotalTime>
  <Pages>7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Немихин Эдуард Вадимович</dc:creator>
  <cp:keywords/>
  <dc:description/>
  <cp:lastModifiedBy>Немихин Эдуард Вадимович</cp:lastModifiedBy>
  <cp:revision>2</cp:revision>
  <dcterms:created xsi:type="dcterms:W3CDTF">2019-09-03T14:05:00Z</dcterms:created>
  <dcterms:modified xsi:type="dcterms:W3CDTF">2019-09-03T14:09:00Z</dcterms:modified>
</cp:coreProperties>
</file>