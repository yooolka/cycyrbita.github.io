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32" w:rsidRDefault="002F3C96" w:rsidP="003A1632">
      <w:pPr>
        <w:rPr>
          <w:lang w:val="en-US"/>
        </w:rPr>
      </w:pPr>
      <w:r w:rsidRPr="003A1632">
        <w:rPr>
          <w:lang w:val="en-US"/>
        </w:rPr>
        <w:t>"lt0</w:t>
      </w:r>
      <w:r>
        <w:rPr>
          <w:lang w:val="en-US"/>
        </w:rPr>
        <w:t>0</w:t>
      </w:r>
      <w:r w:rsidRPr="003A1632">
        <w:rPr>
          <w:lang w:val="en-US"/>
        </w:rPr>
        <w:t>": "</w:t>
      </w:r>
      <w:proofErr w:type="spellStart"/>
      <w:r w:rsidRPr="002F3C96">
        <w:rPr>
          <w:lang w:val="en-US"/>
        </w:rPr>
        <w:t>Корректор</w:t>
      </w:r>
      <w:proofErr w:type="spellEnd"/>
      <w:r w:rsidRPr="002F3C96">
        <w:rPr>
          <w:lang w:val="en-US"/>
        </w:rPr>
        <w:t xml:space="preserve"> </w:t>
      </w:r>
      <w:proofErr w:type="spellStart"/>
      <w:r w:rsidRPr="002F3C96">
        <w:rPr>
          <w:lang w:val="en-US"/>
        </w:rPr>
        <w:t>давления</w:t>
      </w:r>
      <w:proofErr w:type="spellEnd"/>
      <w:r w:rsidRPr="003A1632">
        <w:rPr>
          <w:lang w:val="en-US"/>
        </w:rPr>
        <w:t>",</w:t>
      </w:r>
    </w:p>
    <w:p w:rsidR="002F3C96" w:rsidRPr="003A1632" w:rsidRDefault="002F3C96" w:rsidP="003A1632">
      <w:pPr>
        <w:rPr>
          <w:lang w:val="en-US"/>
        </w:rPr>
      </w:pPr>
      <w:bookmarkStart w:id="0" w:name="_GoBack"/>
      <w:bookmarkEnd w:id="0"/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"lt0": "LiveJournal",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"lt1": "Main",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"lt2": "Ratings",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"lt3": "Login",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"lt4": "CREATE BLOG",</w:t>
      </w:r>
    </w:p>
    <w:p w:rsidR="003A1632" w:rsidRDefault="003A1632" w:rsidP="003A1632"/>
    <w:p w:rsidR="003A1632" w:rsidRDefault="003A1632" w:rsidP="003A1632">
      <w:r>
        <w:t>"lt5": "Политика и общество",</w:t>
      </w:r>
    </w:p>
    <w:p w:rsidR="003A1632" w:rsidRDefault="003A1632" w:rsidP="003A1632"/>
    <w:p w:rsidR="003A1632" w:rsidRDefault="003A1632" w:rsidP="003A1632">
      <w:r>
        <w:t>"lt6": "Вокруг света",</w:t>
      </w:r>
    </w:p>
    <w:p w:rsidR="003A1632" w:rsidRDefault="003A1632" w:rsidP="003A1632"/>
    <w:p w:rsidR="003A1632" w:rsidRDefault="003A1632" w:rsidP="003A1632">
      <w:r>
        <w:t>"lt7": "Кино",</w:t>
      </w:r>
    </w:p>
    <w:p w:rsidR="003A1632" w:rsidRDefault="003A1632" w:rsidP="003A1632"/>
    <w:p w:rsidR="003A1632" w:rsidRDefault="003A1632" w:rsidP="003A1632">
      <w:r>
        <w:t>"lt8": "Наука и техника",</w:t>
      </w:r>
    </w:p>
    <w:p w:rsidR="003A1632" w:rsidRDefault="003A1632" w:rsidP="003A1632"/>
    <w:p w:rsidR="003A1632" w:rsidRDefault="003A1632" w:rsidP="003A1632">
      <w:r>
        <w:t>"lt9": "Развлечения",</w:t>
      </w:r>
    </w:p>
    <w:p w:rsidR="003A1632" w:rsidRDefault="003A1632" w:rsidP="003A1632"/>
    <w:p w:rsidR="003A1632" w:rsidRDefault="003A1632" w:rsidP="003A1632">
      <w:r>
        <w:t>"lt10": "Семья и дети",</w:t>
      </w:r>
    </w:p>
    <w:p w:rsidR="003A1632" w:rsidRDefault="003A1632" w:rsidP="003A1632"/>
    <w:p w:rsidR="003A1632" w:rsidRDefault="003A1632" w:rsidP="003A1632">
      <w:r>
        <w:t>"lt11": "Еда",</w:t>
      </w:r>
    </w:p>
    <w:p w:rsidR="003A1632" w:rsidRDefault="003A1632" w:rsidP="003A1632"/>
    <w:p w:rsidR="003A1632" w:rsidRDefault="003A1632" w:rsidP="003A1632">
      <w:r>
        <w:t>"lt12": "Красота и здоровье",</w:t>
      </w:r>
    </w:p>
    <w:p w:rsidR="003A1632" w:rsidRDefault="003A1632" w:rsidP="003A1632"/>
    <w:p w:rsidR="003A1632" w:rsidRDefault="003A1632" w:rsidP="003A1632">
      <w:r>
        <w:t>"lt13": "Стиль жизни",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 xml:space="preserve">"lt14": "20 </w:t>
      </w:r>
      <w:r>
        <w:t>лет</w:t>
      </w:r>
      <w:r w:rsidRPr="003A1632">
        <w:rPr>
          <w:lang w:val="en-US"/>
        </w:rPr>
        <w:t xml:space="preserve"> </w:t>
      </w:r>
      <w:r>
        <w:t>ЖЖ</w:t>
      </w:r>
      <w:r w:rsidRPr="003A1632">
        <w:rPr>
          <w:lang w:val="en-US"/>
        </w:rPr>
        <w:t>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lastRenderedPageBreak/>
        <w:t>"lt15": "</w:t>
      </w:r>
      <w:r>
        <w:t>Ещё</w:t>
      </w:r>
      <w:r w:rsidRPr="003A1632">
        <w:rPr>
          <w:lang w:val="en-US"/>
        </w:rPr>
        <w:t>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"lt16": "На главную",</w:t>
      </w:r>
    </w:p>
    <w:p w:rsidR="003A1632" w:rsidRDefault="003A1632" w:rsidP="003A1632"/>
    <w:p w:rsidR="003A1632" w:rsidRDefault="003A1632" w:rsidP="003A1632">
      <w:r>
        <w:t>"lt17": "</w:t>
      </w:r>
      <w:proofErr w:type="spellStart"/>
      <w:r>
        <w:t>ElzaLander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"lt18": "10 минут на прочтение",</w:t>
      </w:r>
    </w:p>
    <w:p w:rsidR="003A1632" w:rsidRDefault="003A1632" w:rsidP="003A1632"/>
    <w:p w:rsidR="003A1632" w:rsidRDefault="003A1632" w:rsidP="003A1632">
      <w:r>
        <w:t>"lt19": "Сейчас запись на 156 месте в рейтинге",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"lt20": "</w:t>
      </w:r>
      <w:r>
        <w:t>ЖЖ</w:t>
      </w:r>
      <w:r w:rsidRPr="003A1632">
        <w:rPr>
          <w:lang w:val="en-US"/>
        </w:rPr>
        <w:t xml:space="preserve"> </w:t>
      </w:r>
      <w:r>
        <w:t>рекомендует</w:t>
      </w:r>
      <w:r w:rsidRPr="003A1632">
        <w:rPr>
          <w:lang w:val="en-US"/>
        </w:rPr>
        <w:t>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"lt24": "Категория:",</w:t>
      </w:r>
    </w:p>
    <w:p w:rsidR="003A1632" w:rsidRDefault="003A1632" w:rsidP="003A1632"/>
    <w:p w:rsidR="003A1632" w:rsidRDefault="003A1632" w:rsidP="003A1632">
      <w:r>
        <w:t>"lt25": "Здоровье",</w:t>
      </w:r>
    </w:p>
    <w:p w:rsidR="003A1632" w:rsidRDefault="003A1632" w:rsidP="003A1632"/>
    <w:p w:rsidR="003A1632" w:rsidRDefault="003A1632" w:rsidP="003A1632">
      <w:r>
        <w:t>"lt26": "Отменить",</w:t>
      </w:r>
    </w:p>
    <w:p w:rsidR="003A1632" w:rsidRDefault="003A1632" w:rsidP="003A1632"/>
    <w:p w:rsidR="003A1632" w:rsidRDefault="003A1632" w:rsidP="003A1632">
      <w:r>
        <w:t>"lt27": "Спасение угасающих: избавляемся от гипотонии за 6 минут",</w:t>
      </w:r>
    </w:p>
    <w:p w:rsidR="003A1632" w:rsidRDefault="003A1632" w:rsidP="003A1632"/>
    <w:p w:rsidR="003A1632" w:rsidRDefault="003A1632" w:rsidP="003A1632">
      <w:r>
        <w:t>"lt28": "Здравствуйте, мои дорогие.",</w:t>
      </w:r>
    </w:p>
    <w:p w:rsidR="003A1632" w:rsidRDefault="003A1632" w:rsidP="003A1632"/>
    <w:p w:rsidR="003A1632" w:rsidRDefault="003A1632" w:rsidP="003A1632">
      <w:r>
        <w:t>"lt29": "Еще год назад я вела домашний образ жизни: сил едва хватало на работу и минимум домашних дел. Хроническая усталость, мучительные головные боли, тошнота и прочие спутники гипотонии, превратили меня в малоподвижную бабушку задолго до пенсии. Сейчас мне 54 года. Я бегаю по утрам, хожу на фитнес, занимаюсь конным спортом и всерьез подумываю освоить серфинг. А все потому, что год назад я нашла способ раз и навсегда избавиться от гипотонии.&lt;</w:t>
      </w:r>
      <w:proofErr w:type="spellStart"/>
      <w:r>
        <w:t>br</w:t>
      </w:r>
      <w:proofErr w:type="spellEnd"/>
      <w:r>
        <w:t>&gt;",</w:t>
      </w:r>
    </w:p>
    <w:p w:rsidR="003A1632" w:rsidRDefault="003A1632" w:rsidP="003A1632"/>
    <w:p w:rsidR="003A1632" w:rsidRDefault="003A1632" w:rsidP="003A1632">
      <w:r>
        <w:t>"lt30": "Все началось с тошноты",</w:t>
      </w:r>
    </w:p>
    <w:p w:rsidR="003A1632" w:rsidRDefault="003A1632" w:rsidP="003A1632"/>
    <w:p w:rsidR="003A1632" w:rsidRDefault="003A1632" w:rsidP="003A1632">
      <w:r>
        <w:t>"lt31": "С самого детства меня постоянно укачивало. Ни о каком чтении в транспорте и речи не шло: плохо было так, что даже говорить не могла. Единственным способом добраться до места назначения и, прошу прощения, не заблевать все вокруг оставались таблетки.",</w:t>
      </w:r>
    </w:p>
    <w:p w:rsidR="003A1632" w:rsidRDefault="003A1632" w:rsidP="003A1632"/>
    <w:p w:rsidR="003A1632" w:rsidRDefault="003A1632" w:rsidP="003A1632">
      <w:r>
        <w:lastRenderedPageBreak/>
        <w:t>"lt32": "После 30 лет к этой заразе прибавились головные боли. Не могу сказать, что это была обычная боль, головокружение или сдавливание в висках. Это было натуральное ощущение черепной коробки в наковальне. При этом в ушах орудовал перфоратор, перед глазами взрывались фейерверки, а я становилась миниатюрным подобием планеты: зеленого цвета и крутилась вокруг своей оси.",</w:t>
      </w:r>
    </w:p>
    <w:p w:rsidR="003A1632" w:rsidRDefault="003A1632" w:rsidP="003A1632"/>
    <w:p w:rsidR="003A1632" w:rsidRDefault="003A1632" w:rsidP="003A1632">
      <w:r>
        <w:t>"lt33": "Меня тошнило, все вокруг плыло, я теряла сознание. Таблетка, вода — все, что пыталось войти в мой организм, фонтаном выскакивало обратно. Это состояние можно было только переждать в положении лёжа. Почти сутки не шевелятся — и я снова нормальный человек.",</w:t>
      </w:r>
    </w:p>
    <w:p w:rsidR="003A1632" w:rsidRDefault="003A1632" w:rsidP="003A1632"/>
    <w:p w:rsidR="003A1632" w:rsidRDefault="003A1632" w:rsidP="003A1632">
      <w:r>
        <w:t>"lt34": "До 45 лет такие приступы случались раз в год-полтора и. Ближе к 50 они участились: это превращалось в серьёзную проблему, изрядно мешающую жить.",</w:t>
      </w:r>
    </w:p>
    <w:p w:rsidR="003A1632" w:rsidRDefault="003A1632" w:rsidP="003A1632"/>
    <w:p w:rsidR="003A1632" w:rsidRDefault="003A1632" w:rsidP="003A1632">
      <w:r>
        <w:t>"lt35": "Низкое давление для меня давно стало нормой",</w:t>
      </w:r>
    </w:p>
    <w:p w:rsidR="003A1632" w:rsidRDefault="003A1632" w:rsidP="003A1632"/>
    <w:p w:rsidR="003A1632" w:rsidRDefault="003A1632" w:rsidP="003A1632">
      <w:r>
        <w:t>"lt36": "Самолечение: взлеты и падение с повреждением",</w:t>
      </w:r>
    </w:p>
    <w:p w:rsidR="003A1632" w:rsidRDefault="003A1632" w:rsidP="003A1632"/>
    <w:p w:rsidR="003A1632" w:rsidRDefault="003A1632" w:rsidP="003A1632">
      <w:r>
        <w:t>"lt37": "Народные методы в борьбе с гипотонией - явление переменчивое и опасное. Какие-то способы действительно выручают в экстренных ситуациях (двойной кофе, например), а какие-то натурально калечат.",</w:t>
      </w:r>
    </w:p>
    <w:p w:rsidR="003A1632" w:rsidRDefault="003A1632" w:rsidP="003A1632"/>
    <w:p w:rsidR="003A1632" w:rsidRDefault="003A1632" w:rsidP="003A1632">
      <w:r>
        <w:t>"lt38": "Самолечением я перестала заниматься тогда, когда резкий прилив сил после приема натуральных энергетиков привел меня в травматологию.",</w:t>
      </w:r>
    </w:p>
    <w:p w:rsidR="003A1632" w:rsidRDefault="003A1632" w:rsidP="003A1632"/>
    <w:p w:rsidR="003A1632" w:rsidRDefault="003A1632" w:rsidP="003A1632">
      <w:r>
        <w:t xml:space="preserve">"lt39": "Перелом из-за гипотонии - это </w:t>
      </w:r>
      <w:proofErr w:type="spellStart"/>
      <w:r>
        <w:t>черезчур</w:t>
      </w:r>
      <w:proofErr w:type="spellEnd"/>
      <w:r>
        <w:t>!",</w:t>
      </w:r>
    </w:p>
    <w:p w:rsidR="003A1632" w:rsidRDefault="003A1632" w:rsidP="003A1632"/>
    <w:p w:rsidR="003A1632" w:rsidRDefault="003A1632" w:rsidP="003A1632">
      <w:r>
        <w:t>"lt40": "Из-за дождя я ужасно себя чувствовала и не могла расшевелиться, чтобы выйти на работу. Голова, казалось, вот-вот треснет, как корка пересушенного грецкого ореха. Уснуть в таком состоянии невозможно, поэтому надо было собираться с силами и мчать навстречу рабочим делам.",</w:t>
      </w:r>
    </w:p>
    <w:p w:rsidR="003A1632" w:rsidRDefault="003A1632" w:rsidP="003A1632"/>
    <w:p w:rsidR="003A1632" w:rsidRDefault="003A1632" w:rsidP="003A1632">
      <w:r>
        <w:t>"lt41": "Домашний капучино, пара таблеток от мигрени и элеутерококк одним глотком помогли мне открыть глаза и даже подняли настроение. Я почувствовала себя неестественно бодрой и энергичной, мозговая деятельность забурлила похлеще вулканической лавы.",</w:t>
      </w:r>
    </w:p>
    <w:p w:rsidR="003A1632" w:rsidRDefault="003A1632" w:rsidP="003A1632"/>
    <w:p w:rsidR="003A1632" w:rsidRDefault="003A1632" w:rsidP="003A1632">
      <w:r>
        <w:t xml:space="preserve">"lt42": "В таком состоянии я провела около трех часов. На четвертом мне захотелось отпраздновать свою мини-победу над гипертонической заразой. Я встала по направлению к </w:t>
      </w:r>
      <w:proofErr w:type="spellStart"/>
      <w:r>
        <w:t>кофемашине</w:t>
      </w:r>
      <w:proofErr w:type="spellEnd"/>
      <w:r>
        <w:t xml:space="preserve">, сделала пару шагов и без сознания рухнула. Так случился мой первый в жизни </w:t>
      </w:r>
      <w:r>
        <w:lastRenderedPageBreak/>
        <w:t>перелом: упала на руку, повредила два сустава на кисти и поклялась себе никогда больше не экспериментировать.",</w:t>
      </w:r>
    </w:p>
    <w:p w:rsidR="003A1632" w:rsidRDefault="003A1632" w:rsidP="003A1632"/>
    <w:p w:rsidR="003A1632" w:rsidRDefault="003A1632" w:rsidP="003A1632">
      <w:r>
        <w:t>"lt43": "Снимок кисти",</w:t>
      </w:r>
    </w:p>
    <w:p w:rsidR="003A1632" w:rsidRDefault="003A1632" w:rsidP="003A1632"/>
    <w:p w:rsidR="003A1632" w:rsidRDefault="003A1632" w:rsidP="003A1632">
      <w:r>
        <w:t>"lt44": "Болезнь, которую не воспринимают всерьез",</w:t>
      </w:r>
    </w:p>
    <w:p w:rsidR="003A1632" w:rsidRDefault="003A1632" w:rsidP="003A1632"/>
    <w:p w:rsidR="003A1632" w:rsidRDefault="003A1632" w:rsidP="003A1632">
      <w:r>
        <w:t>"lt45": "Давление у меня всегда было низким, но как такового диагноза мне не ставили. Жалобы на страшную зависимость от погоды закрывались врачебной рекомендацией больше отдыхать, меньше нервничать и время от времени пить кофе в терапевтических целях.",</w:t>
      </w:r>
    </w:p>
    <w:p w:rsidR="003A1632" w:rsidRDefault="003A1632" w:rsidP="003A1632"/>
    <w:p w:rsidR="003A1632" w:rsidRDefault="003A1632" w:rsidP="003A1632">
      <w:r>
        <w:t>"lt46": "Самое неприятное в гипотонии то, что лекарств как таковых от нее нет. Есть таблетки от головной боли (они не помогают, но есть), от тошноты, от укачивания, а от гипертонии пилюль еще не придумали. Зато изобрели аппарат, который лучше всяких медикаментов дает прилив сил, снимает головную боль, выравнивает давление и, собственно, избавляет от гипотонии.",</w:t>
      </w:r>
    </w:p>
    <w:p w:rsidR="003A1632" w:rsidRDefault="003A1632" w:rsidP="003A1632"/>
    <w:p w:rsidR="003A1632" w:rsidRDefault="003A1632" w:rsidP="003A1632">
      <w:r>
        <w:t>"lt47": "При гипотонии сосуды сужаются, кровообращение замедляется, происходит кислородное голодание",</w:t>
      </w:r>
    </w:p>
    <w:p w:rsidR="003A1632" w:rsidRDefault="003A1632" w:rsidP="003A1632"/>
    <w:p w:rsidR="003A1632" w:rsidRDefault="003A1632" w:rsidP="003A1632">
      <w:r>
        <w:t>"lt48": "Спасение гипотоников",</w:t>
      </w:r>
    </w:p>
    <w:p w:rsidR="003A1632" w:rsidRDefault="003A1632" w:rsidP="003A1632"/>
    <w:p w:rsidR="003A1632" w:rsidRDefault="003A1632" w:rsidP="003A1632">
      <w:r>
        <w:t>"lt49": "Коллега, которая вызывала мне неотложку и помогала прийти в себя после обморока, рассказала мне про корректор давления АВР-051. Это аппарат, который приводит в тонус суженные сосуды гипотоников с помощью токовых сигналов. Для человека они практически не ощутимы, а вот организм спасают от массы болячек. Терапия током хорошо помогает при",</w:t>
      </w:r>
    </w:p>
    <w:p w:rsidR="003A1632" w:rsidRDefault="003A1632" w:rsidP="003A1632"/>
    <w:p w:rsidR="003A1632" w:rsidRDefault="003A1632" w:rsidP="003A1632">
      <w:r>
        <w:t>"lt50": "головных болях, мигрени;",</w:t>
      </w:r>
    </w:p>
    <w:p w:rsidR="003A1632" w:rsidRDefault="003A1632" w:rsidP="003A1632"/>
    <w:p w:rsidR="003A1632" w:rsidRDefault="003A1632" w:rsidP="003A1632">
      <w:r>
        <w:t>"lt51": "хронической усталости",</w:t>
      </w:r>
    </w:p>
    <w:p w:rsidR="003A1632" w:rsidRDefault="003A1632" w:rsidP="003A1632"/>
    <w:p w:rsidR="003A1632" w:rsidRDefault="003A1632" w:rsidP="003A1632">
      <w:r>
        <w:t>"lt52": "нарушенном сне",</w:t>
      </w:r>
    </w:p>
    <w:p w:rsidR="003A1632" w:rsidRDefault="003A1632" w:rsidP="003A1632"/>
    <w:p w:rsidR="003A1632" w:rsidRDefault="003A1632" w:rsidP="003A1632">
      <w:r>
        <w:t>"lt53": "нервозности, раздражительности",</w:t>
      </w:r>
    </w:p>
    <w:p w:rsidR="003A1632" w:rsidRDefault="003A1632" w:rsidP="003A1632"/>
    <w:p w:rsidR="003A1632" w:rsidRDefault="003A1632" w:rsidP="003A1632">
      <w:r>
        <w:t>"lt54": "тахикардии",</w:t>
      </w:r>
    </w:p>
    <w:p w:rsidR="003A1632" w:rsidRDefault="003A1632" w:rsidP="003A1632"/>
    <w:p w:rsidR="003A1632" w:rsidRDefault="003A1632" w:rsidP="003A1632">
      <w:r>
        <w:lastRenderedPageBreak/>
        <w:t>"lt55": "сердечно-сосудистых заболеваниях",</w:t>
      </w:r>
    </w:p>
    <w:p w:rsidR="003A1632" w:rsidRDefault="003A1632" w:rsidP="003A1632"/>
    <w:p w:rsidR="003A1632" w:rsidRDefault="003A1632" w:rsidP="003A1632">
      <w:r>
        <w:t>"lt56": "Я слабо верила в успех мероприятия, но корректор у коллеги взяла на пробу. Спустя две недели, будучи еще на больничном, я вызвалась в офис и одной рукой за пару часов выполнила столько работы, сколько прежде не выполняла двумя.",</w:t>
      </w:r>
    </w:p>
    <w:p w:rsidR="003A1632" w:rsidRDefault="003A1632" w:rsidP="003A1632"/>
    <w:p w:rsidR="003A1632" w:rsidRDefault="003A1632" w:rsidP="003A1632">
      <w:r>
        <w:t>"lt57": "Господи, у меня наконец-то появились силы! Я начала просыпаться по утрам отдохнувшей и перестала весь день мечтать прилечь. На тот период выпало несколько ливневых дней, но ни в один из них у меня не заболела голова. Из метеостанции на ногах я превратилась в обычного человека с нормальным давлением - человека полного сил и непреодолимой жажды делать все то, на что меня не хватало раньше.",</w:t>
      </w:r>
    </w:p>
    <w:p w:rsidR="003A1632" w:rsidRDefault="003A1632" w:rsidP="003A1632"/>
    <w:p w:rsidR="003A1632" w:rsidRDefault="003A1632" w:rsidP="003A1632">
      <w:r>
        <w:t>"lt58": "Где можно достать прибор от гипотонии",</w:t>
      </w:r>
    </w:p>
    <w:p w:rsidR="003A1632" w:rsidRDefault="003A1632" w:rsidP="003A1632"/>
    <w:p w:rsidR="003A1632" w:rsidRDefault="003A1632" w:rsidP="003A1632">
      <w:r>
        <w:t>"lt59": "Конечно же, я заказала корректор давления и себе. По инструкции курс лечения всего две недели (а я его прошла с аппаратом коллеги и уже чувствовала улучшения).",</w:t>
      </w:r>
    </w:p>
    <w:p w:rsidR="003A1632" w:rsidRDefault="003A1632" w:rsidP="003A1632"/>
    <w:p w:rsidR="003A1632" w:rsidRDefault="003A1632" w:rsidP="003A1632">
      <w:r>
        <w:t>"lt60": "Для поддержания здоровья курсы желательно повторять раз в 4-6 месяцев. Все-таки, мы ежедневно подвергаемся физическим и моральным нагрузкам, испытываем стресс и не всегда идеально питаемся. Поэтому в домашней аптечке корректор - вещь незаменимая. Его можно использовать от случая к случаю (когда болит голова, например) и для лечения ряда других болезней.",</w:t>
      </w:r>
    </w:p>
    <w:p w:rsidR="003A1632" w:rsidRDefault="003A1632" w:rsidP="003A1632"/>
    <w:p w:rsidR="003A1632" w:rsidRDefault="003A1632" w:rsidP="003A1632">
      <w:r>
        <w:t>"lt61": "О том, какие еще болезни лечит АВР, можно почитать на сайте производителя. Там же можно и заказать этот волшебный аппарат до&lt;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=\"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\"&gt;d=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Date,p</w:t>
      </w:r>
      <w:proofErr w:type="spellEnd"/>
      <w:r>
        <w:t>=</w:t>
      </w:r>
      <w:proofErr w:type="spellStart"/>
      <w:r>
        <w:t>new</w:t>
      </w:r>
      <w:proofErr w:type="spellEnd"/>
      <w:r>
        <w:t xml:space="preserve"> Date(d.getTime()-0),monthA=\"01,02,03,04,05,06,07,08,09,10,11,12\".split(\",\");var w=p.getDate();document.write(p.getDate()+1+\".\"+monthA[p.getMonth()]+\".\"+p.getFullYear());&lt;/script&gt;4.09.2019 действует акция - корректор давления можно заказать с 50% скидкой.",</w:t>
      </w:r>
    </w:p>
    <w:p w:rsidR="003A1632" w:rsidRDefault="003A1632" w:rsidP="003A1632"/>
    <w:p w:rsidR="003A1632" w:rsidRDefault="003A1632" w:rsidP="003A1632">
      <w:r>
        <w:t>"lt62": "Искренне желаю здоровья каждому читателю.",</w:t>
      </w:r>
    </w:p>
    <w:p w:rsidR="003A1632" w:rsidRDefault="003A1632" w:rsidP="003A1632"/>
    <w:p w:rsidR="003A1632" w:rsidRDefault="003A1632" w:rsidP="003A1632">
      <w:r>
        <w:t>"lt63": "Перейти на сайт производителя корректора давления",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"lt67": "</w:t>
      </w:r>
      <w:proofErr w:type="spellStart"/>
      <w:r>
        <w:t>ElzaLander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"lt68": "Добавить в друзья",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lastRenderedPageBreak/>
        <w:t>"lt69": "</w:t>
      </w:r>
      <w:r>
        <w:t>Больше</w:t>
      </w:r>
      <w:r w:rsidRPr="003A1632">
        <w:rPr>
          <w:lang w:val="en-US"/>
        </w:rPr>
        <w:t xml:space="preserve"> LJ MEDIA",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"lt70": "</w:t>
      </w:r>
      <w:proofErr w:type="spellStart"/>
      <w:r w:rsidRPr="003A1632">
        <w:rPr>
          <w:lang w:val="en-US"/>
        </w:rPr>
        <w:t>a_nalgin</w:t>
      </w:r>
      <w:proofErr w:type="spellEnd"/>
      <w:r w:rsidRPr="003A1632">
        <w:rPr>
          <w:lang w:val="en-US"/>
        </w:rPr>
        <w:t>&lt;span class=\"</w:t>
      </w:r>
      <w:proofErr w:type="spellStart"/>
      <w:r w:rsidRPr="003A1632">
        <w:rPr>
          <w:lang w:val="en-US"/>
        </w:rPr>
        <w:t>itemTimereading</w:t>
      </w:r>
      <w:proofErr w:type="spellEnd"/>
      <w:r w:rsidRPr="003A1632">
        <w:rPr>
          <w:lang w:val="en-US"/>
        </w:rPr>
        <w:t>\"&gt;</w:t>
      </w:r>
      <w:r>
        <w:t>Читать</w:t>
      </w:r>
      <w:r w:rsidRPr="003A1632">
        <w:rPr>
          <w:lang w:val="en-US"/>
        </w:rPr>
        <w:t xml:space="preserve"> 5 </w:t>
      </w:r>
      <w:r>
        <w:t>мин</w:t>
      </w:r>
      <w:r w:rsidRPr="003A1632">
        <w:rPr>
          <w:lang w:val="en-US"/>
        </w:rPr>
        <w:t>.&lt;/span&gt;",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"lt71": "О грехе юности, который повторяет каждая третья...",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"lt72": "</w:t>
      </w:r>
      <w:proofErr w:type="spellStart"/>
      <w:r w:rsidRPr="003A1632">
        <w:rPr>
          <w:lang w:val="en-US"/>
        </w:rPr>
        <w:t>bookmatejournal</w:t>
      </w:r>
      <w:proofErr w:type="spellEnd"/>
      <w:r w:rsidRPr="003A1632">
        <w:rPr>
          <w:lang w:val="en-US"/>
        </w:rPr>
        <w:t>&lt;span class=\"</w:t>
      </w:r>
      <w:proofErr w:type="spellStart"/>
      <w:r w:rsidRPr="003A1632">
        <w:rPr>
          <w:lang w:val="en-US"/>
        </w:rPr>
        <w:t>itemTimereading</w:t>
      </w:r>
      <w:proofErr w:type="spellEnd"/>
      <w:r w:rsidRPr="003A1632">
        <w:rPr>
          <w:lang w:val="en-US"/>
        </w:rPr>
        <w:t>\"&gt;</w:t>
      </w:r>
      <w:r>
        <w:t>Читать</w:t>
      </w:r>
      <w:r w:rsidRPr="003A1632">
        <w:rPr>
          <w:lang w:val="en-US"/>
        </w:rPr>
        <w:t xml:space="preserve"> 9 </w:t>
      </w:r>
      <w:r>
        <w:t>мин</w:t>
      </w:r>
      <w:r w:rsidRPr="003A1632">
        <w:rPr>
          <w:lang w:val="en-US"/>
        </w:rPr>
        <w:t>.&lt;/span&gt;",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 xml:space="preserve">"lt73": "Роскошная </w:t>
      </w:r>
      <w:proofErr w:type="spellStart"/>
      <w:r>
        <w:t>Анджелина</w:t>
      </w:r>
      <w:proofErr w:type="spellEnd"/>
      <w:r>
        <w:t xml:space="preserve"> Джоли впервые откровенно...",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"lt74": "</w:t>
      </w:r>
      <w:proofErr w:type="spellStart"/>
      <w:r w:rsidRPr="003A1632">
        <w:rPr>
          <w:lang w:val="en-US"/>
        </w:rPr>
        <w:t>fomaru</w:t>
      </w:r>
      <w:proofErr w:type="spellEnd"/>
      <w:r w:rsidRPr="003A1632">
        <w:rPr>
          <w:lang w:val="en-US"/>
        </w:rPr>
        <w:t>&lt;span class=\"</w:t>
      </w:r>
      <w:proofErr w:type="spellStart"/>
      <w:r w:rsidRPr="003A1632">
        <w:rPr>
          <w:lang w:val="en-US"/>
        </w:rPr>
        <w:t>itemTimereading</w:t>
      </w:r>
      <w:proofErr w:type="spellEnd"/>
      <w:r w:rsidRPr="003A1632">
        <w:rPr>
          <w:lang w:val="en-US"/>
        </w:rPr>
        <w:t>\"&gt;</w:t>
      </w:r>
      <w:r>
        <w:t>Читать</w:t>
      </w:r>
      <w:r w:rsidRPr="003A1632">
        <w:rPr>
          <w:lang w:val="en-US"/>
        </w:rPr>
        <w:t xml:space="preserve"> 10 </w:t>
      </w:r>
      <w:r>
        <w:t>мин</w:t>
      </w:r>
      <w:r w:rsidRPr="003A1632">
        <w:rPr>
          <w:lang w:val="en-US"/>
        </w:rPr>
        <w:t>.&lt;/span&gt;",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"lt75": "«Я кормила их с ложечки, подставляла утку, а...",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"lt76": "</w:t>
      </w:r>
      <w:proofErr w:type="spellStart"/>
      <w:r w:rsidRPr="003A1632">
        <w:rPr>
          <w:lang w:val="en-US"/>
        </w:rPr>
        <w:t>gelio</w:t>
      </w:r>
      <w:proofErr w:type="spellEnd"/>
      <w:r w:rsidRPr="003A1632">
        <w:rPr>
          <w:lang w:val="en-US"/>
        </w:rPr>
        <w:t>&lt;span class=\"</w:t>
      </w:r>
      <w:proofErr w:type="spellStart"/>
      <w:r w:rsidRPr="003A1632">
        <w:rPr>
          <w:lang w:val="en-US"/>
        </w:rPr>
        <w:t>itemTimereading</w:t>
      </w:r>
      <w:proofErr w:type="spellEnd"/>
      <w:r w:rsidRPr="003A1632">
        <w:rPr>
          <w:lang w:val="en-US"/>
        </w:rPr>
        <w:t>\"&gt;</w:t>
      </w:r>
      <w:r>
        <w:t>Читать</w:t>
      </w:r>
      <w:r w:rsidRPr="003A1632">
        <w:rPr>
          <w:lang w:val="en-US"/>
        </w:rPr>
        <w:t xml:space="preserve"> 19 </w:t>
      </w:r>
      <w:r>
        <w:t>мин</w:t>
      </w:r>
      <w:r w:rsidRPr="003A1632">
        <w:rPr>
          <w:lang w:val="en-US"/>
        </w:rPr>
        <w:t>.&lt;/span&gt;",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"lt77": "Ташкент с высоты: самый большой город в Средней...",</w:t>
      </w:r>
    </w:p>
    <w:p w:rsidR="003A1632" w:rsidRDefault="003A1632" w:rsidP="003A1632"/>
    <w:p w:rsidR="003A1632" w:rsidRDefault="003A1632" w:rsidP="003A1632">
      <w:r>
        <w:t>"lt78": "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"lt79": "Подпишитесь на независимые новости",</w:t>
      </w:r>
    </w:p>
    <w:p w:rsidR="003A1632" w:rsidRDefault="003A1632" w:rsidP="003A1632"/>
    <w:p w:rsidR="003A1632" w:rsidRDefault="003A1632" w:rsidP="003A1632">
      <w:r>
        <w:t xml:space="preserve">"lt80": "от лучших </w:t>
      </w:r>
      <w:proofErr w:type="spellStart"/>
      <w:r>
        <w:t>блоггеров</w:t>
      </w:r>
      <w:proofErr w:type="spellEnd"/>
      <w:r>
        <w:t xml:space="preserve"> </w:t>
      </w:r>
      <w:proofErr w:type="spellStart"/>
      <w:r>
        <w:t>LiveJournal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"lt81": "Подписаться",</w:t>
      </w:r>
    </w:p>
    <w:p w:rsidR="003A1632" w:rsidRDefault="003A1632" w:rsidP="003A1632"/>
    <w:p w:rsidR="003A1632" w:rsidRDefault="003A1632" w:rsidP="003A1632">
      <w:r>
        <w:t>"lt82": "Комментарии:",</w:t>
      </w:r>
    </w:p>
    <w:p w:rsidR="003A1632" w:rsidRDefault="003A1632" w:rsidP="003A1632"/>
    <w:p w:rsidR="003A1632" w:rsidRDefault="003A1632" w:rsidP="003A1632">
      <w:r>
        <w:t>"lt83": "</w:t>
      </w:r>
      <w:proofErr w:type="spellStart"/>
      <w:r>
        <w:t>Monica</w:t>
      </w:r>
      <w:proofErr w:type="spellEnd"/>
      <w:r>
        <w:t xml:space="preserve"> </w:t>
      </w:r>
      <w:proofErr w:type="spellStart"/>
      <w:r>
        <w:t>Rifreddi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"lt84": "Ох, автор, как я вас понимаю. Сама всю жизнь от пониженного давления мучаюсь. У нас несколько поколений гипотоников по материнской линии. Хорошо, что сейчас хоть какие-то способы поднять давление есть, а раньше с этим очень сложно было...",</w:t>
      </w:r>
    </w:p>
    <w:p w:rsidR="003A1632" w:rsidRDefault="003A1632" w:rsidP="003A1632"/>
    <w:p w:rsidR="003A1632" w:rsidRDefault="003A1632" w:rsidP="003A1632">
      <w:r>
        <w:t>"lt85": "Ответить",</w:t>
      </w:r>
    </w:p>
    <w:p w:rsidR="003A1632" w:rsidRDefault="003A1632" w:rsidP="003A1632"/>
    <w:p w:rsidR="003A1632" w:rsidRDefault="003A1632" w:rsidP="003A1632">
      <w:r>
        <w:t>"lt86": "Свернуть",</w:t>
      </w:r>
    </w:p>
    <w:p w:rsidR="003A1632" w:rsidRDefault="003A1632" w:rsidP="003A1632"/>
    <w:p w:rsidR="003A1632" w:rsidRDefault="003A1632" w:rsidP="003A1632">
      <w:r>
        <w:t>"lt87": "</w:t>
      </w:r>
      <w:proofErr w:type="spellStart"/>
      <w:r>
        <w:t>Werner</w:t>
      </w:r>
      <w:proofErr w:type="spellEnd"/>
      <w:r>
        <w:t xml:space="preserve"> </w:t>
      </w:r>
      <w:proofErr w:type="spellStart"/>
      <w:r>
        <w:t>Becker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"lt88": "Странно, какой-то прибор на руке способен корректировать давление. Как он вообще работает?",</w:t>
      </w:r>
    </w:p>
    <w:p w:rsidR="003A1632" w:rsidRDefault="003A1632" w:rsidP="003A1632"/>
    <w:p w:rsidR="003A1632" w:rsidRDefault="003A1632" w:rsidP="003A1632"/>
    <w:p w:rsidR="003A1632" w:rsidRDefault="003A1632" w:rsidP="003A1632">
      <w:r>
        <w:t>"lt91": "</w:t>
      </w:r>
      <w:proofErr w:type="spellStart"/>
      <w:r>
        <w:t>Adalmund</w:t>
      </w:r>
      <w:proofErr w:type="spellEnd"/>
      <w:r>
        <w:t xml:space="preserve"> </w:t>
      </w:r>
      <w:proofErr w:type="spellStart"/>
      <w:r>
        <w:t>Eichenwald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"lt92": "Прибор действует на биоактивную точку на запястье. Через нее по всему организму проходят импульсы тока, которые укрепляют и расширяют сосуды до нормального состояния. Я немного увлекался восточной медициной, поэтому уверен, что аппарат достойный. А вообще, посмотрите их сайт, там все подробно расписано, как это работает.",</w:t>
      </w:r>
    </w:p>
    <w:p w:rsidR="003A1632" w:rsidRDefault="003A1632" w:rsidP="003A1632"/>
    <w:p w:rsidR="003A1632" w:rsidRDefault="003A1632" w:rsidP="003A1632"/>
    <w:p w:rsidR="003A1632" w:rsidRDefault="003A1632" w:rsidP="003A1632">
      <w:r>
        <w:t>"lt95": "</w:t>
      </w:r>
      <w:proofErr w:type="spellStart"/>
      <w:r>
        <w:t>Albert</w:t>
      </w:r>
      <w:proofErr w:type="spellEnd"/>
      <w:r>
        <w:t xml:space="preserve"> </w:t>
      </w:r>
      <w:proofErr w:type="spellStart"/>
      <w:r>
        <w:t>Phua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"lt96": "Постоянные головокружения, боли и упадок сил. Решил попробовать корректор. Как только надел на руку, то сразу почувствовал, как мое давление постепенно приходит в норму. Через полторы недели оно стало как у нормального человека. Очень прост и удобен в использовании, постоянно беру его с собой на работу.",</w:t>
      </w:r>
    </w:p>
    <w:p w:rsidR="003A1632" w:rsidRDefault="003A1632" w:rsidP="003A1632"/>
    <w:p w:rsidR="003A1632" w:rsidRDefault="003A1632" w:rsidP="003A1632"/>
    <w:p w:rsidR="003A1632" w:rsidRDefault="003A1632" w:rsidP="003A1632">
      <w:r>
        <w:t>"lt99": "</w:t>
      </w:r>
      <w:proofErr w:type="spellStart"/>
      <w:r>
        <w:t>Akiana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"lt100": "Давно хотела купить себе что-то подобное, много слышала о каком-то приборе такого плана, но найти в магазине так и не смогла.",</w:t>
      </w:r>
    </w:p>
    <w:p w:rsidR="003A1632" w:rsidRDefault="003A1632" w:rsidP="003A1632"/>
    <w:p w:rsidR="003A1632" w:rsidRDefault="003A1632" w:rsidP="002F3C96"/>
    <w:p w:rsidR="003A1632" w:rsidRDefault="003A1632" w:rsidP="003A1632"/>
    <w:p w:rsidR="003A1632" w:rsidRDefault="003A1632" w:rsidP="003A1632">
      <w:r>
        <w:t>"lt103": "</w:t>
      </w:r>
      <w:proofErr w:type="spellStart"/>
      <w:r>
        <w:t>Alexander</w:t>
      </w:r>
      <w:proofErr w:type="spellEnd"/>
      <w:r>
        <w:t xml:space="preserve"> </w:t>
      </w:r>
      <w:proofErr w:type="spellStart"/>
      <w:r>
        <w:t>Parico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 xml:space="preserve">"lt104": "Зайдите на&lt;a </w:t>
      </w:r>
      <w:proofErr w:type="spellStart"/>
      <w:r>
        <w:t>href</w:t>
      </w:r>
      <w:proofErr w:type="spellEnd"/>
      <w:r>
        <w:t>=\"#\"&gt;официальный сайт&lt;/a&gt;, там вся информация об этом приборе",</w:t>
      </w:r>
    </w:p>
    <w:p w:rsidR="003A1632" w:rsidRDefault="003A1632" w:rsidP="003A1632"/>
    <w:p w:rsidR="003A1632" w:rsidRDefault="003A1632" w:rsidP="003A1632"/>
    <w:p w:rsidR="003A1632" w:rsidRDefault="003A1632" w:rsidP="003A1632">
      <w:r>
        <w:t>"lt107": "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Larry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"lt108": "Слышал, что этот прибор еще и гипертонию лечит. Это правда? Я гипертоник, а жена от гипотонии страдает. Нам бы очень этот аппарат в семье пригодился.",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 xml:space="preserve">"lt111": "Georg </w:t>
      </w:r>
      <w:proofErr w:type="spellStart"/>
      <w:r w:rsidRPr="003A1632">
        <w:rPr>
          <w:lang w:val="en-US"/>
        </w:rPr>
        <w:t>Mücke</w:t>
      </w:r>
      <w:proofErr w:type="spellEnd"/>
      <w:r w:rsidRPr="003A1632">
        <w:rPr>
          <w:lang w:val="en-US"/>
        </w:rPr>
        <w:t>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"lt112": "У нас такая же история. Прибор правда помогает и при гипотонии, и при гипертонии. На то он и корректор давления.",</w:t>
      </w:r>
    </w:p>
    <w:p w:rsidR="003A1632" w:rsidRDefault="003A1632" w:rsidP="003A1632"/>
    <w:p w:rsidR="003A1632" w:rsidRDefault="003A1632" w:rsidP="003A1632">
      <w:r>
        <w:t>"lt115": "</w:t>
      </w:r>
      <w:proofErr w:type="spellStart"/>
      <w:r>
        <w:t>Sebuhi</w:t>
      </w:r>
      <w:proofErr w:type="spellEnd"/>
      <w:r>
        <w:t xml:space="preserve"> </w:t>
      </w:r>
      <w:proofErr w:type="spellStart"/>
      <w:r>
        <w:t>Kerimi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"lt116": "Удобно, практично, новые технологии. Довольно долго держит заряд. А с корректировкой давления прибор справляется на 5+. Заказывал на официальном сайте, пришел на почту через 5 дней!",</w:t>
      </w:r>
    </w:p>
    <w:p w:rsidR="003A1632" w:rsidRDefault="003A1632" w:rsidP="003A1632"/>
    <w:p w:rsidR="003A1632" w:rsidRDefault="003A1632" w:rsidP="003A1632">
      <w:r>
        <w:t>"lt119": "</w:t>
      </w:r>
      <w:proofErr w:type="spellStart"/>
      <w:r>
        <w:t>Bittner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"lt120": "Неужели придумали что-то стоящее! У меня снижалось давление, пару раз отвозили на скорой. Бороться с этим бесполезно - так я думала до того времени, пока мне не пришел на почту прибор АВР-051. Пользуюсь около 2-х недель, пока скачков давление не было:)",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"lt123": "Donald Williams",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"lt124": "Заказал своему отцу, вечно страдающему от низкого давления. Прибор не выпускает из рук. У него пропала тошнота, стал выглядеть менее усталым и забыл про головокружение. С корректировкой низкого давления прибор уж точно справляется!",</w:t>
      </w:r>
    </w:p>
    <w:p w:rsidR="003A1632" w:rsidRDefault="003A1632" w:rsidP="003A1632"/>
    <w:p w:rsidR="003A1632" w:rsidRDefault="003A1632" w:rsidP="003A1632"/>
    <w:p w:rsidR="003A1632" w:rsidRDefault="003A1632" w:rsidP="003A1632">
      <w:r>
        <w:t>"lt127": "</w:t>
      </w:r>
      <w:proofErr w:type="spellStart"/>
      <w:r>
        <w:t>Tobias</w:t>
      </w:r>
      <w:proofErr w:type="spellEnd"/>
      <w:r>
        <w:t xml:space="preserve"> </w:t>
      </w:r>
      <w:proofErr w:type="spellStart"/>
      <w:r>
        <w:t>Kaufmann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lastRenderedPageBreak/>
        <w:t>"lt128": "Заказал, товар шел 6 дней. За несколько дней использования о приборе пока только хорошее впечатление. По крайней мере пропал шум в ушах и перестало темнеть в глазах. К покупке прибор рекомендую!",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 xml:space="preserve">"lt131": "Dina </w:t>
      </w:r>
      <w:proofErr w:type="spellStart"/>
      <w:r w:rsidRPr="003A1632">
        <w:rPr>
          <w:lang w:val="en-US"/>
        </w:rPr>
        <w:t>Dina</w:t>
      </w:r>
      <w:proofErr w:type="spellEnd"/>
      <w:r w:rsidRPr="003A1632">
        <w:rPr>
          <w:lang w:val="en-US"/>
        </w:rPr>
        <w:t>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"lt132": "Интересное приспособление. Давно о таком мечтала, цена приемлемая, наверное стоит оформить себе такой.",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"lt135": "Sophie Fischer",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>
        <w:t>"lt136": "Купила своему мужу. После использования прибора стал выглядеть гораздо живее. Больше</w:t>
      </w:r>
      <w:r w:rsidRPr="003A1632">
        <w:rPr>
          <w:lang w:val="en-US"/>
        </w:rPr>
        <w:t xml:space="preserve"> </w:t>
      </w:r>
      <w:r>
        <w:t>не</w:t>
      </w:r>
      <w:r w:rsidRPr="003A1632">
        <w:rPr>
          <w:lang w:val="en-US"/>
        </w:rPr>
        <w:t xml:space="preserve"> </w:t>
      </w:r>
      <w:r>
        <w:t>жалуется</w:t>
      </w:r>
      <w:r w:rsidRPr="003A1632">
        <w:rPr>
          <w:lang w:val="en-US"/>
        </w:rPr>
        <w:t xml:space="preserve"> </w:t>
      </w:r>
      <w:r>
        <w:t>на</w:t>
      </w:r>
      <w:r w:rsidRPr="003A1632">
        <w:rPr>
          <w:lang w:val="en-US"/>
        </w:rPr>
        <w:t xml:space="preserve"> </w:t>
      </w:r>
      <w:r>
        <w:t>покалывание</w:t>
      </w:r>
      <w:r w:rsidRPr="003A1632">
        <w:rPr>
          <w:lang w:val="en-US"/>
        </w:rPr>
        <w:t xml:space="preserve"> </w:t>
      </w:r>
      <w:r>
        <w:t>в</w:t>
      </w:r>
      <w:r w:rsidRPr="003A1632">
        <w:rPr>
          <w:lang w:val="en-US"/>
        </w:rPr>
        <w:t xml:space="preserve"> </w:t>
      </w:r>
      <w:r>
        <w:t>сердце</w:t>
      </w:r>
      <w:r w:rsidRPr="003A1632">
        <w:rPr>
          <w:lang w:val="en-US"/>
        </w:rPr>
        <w:t xml:space="preserve">, </w:t>
      </w:r>
      <w:r>
        <w:t>головокружение</w:t>
      </w:r>
      <w:r w:rsidRPr="003A1632">
        <w:rPr>
          <w:lang w:val="en-US"/>
        </w:rPr>
        <w:t xml:space="preserve"> </w:t>
      </w:r>
      <w:r>
        <w:t>и</w:t>
      </w:r>
      <w:r w:rsidRPr="003A1632">
        <w:rPr>
          <w:lang w:val="en-US"/>
        </w:rPr>
        <w:t xml:space="preserve"> </w:t>
      </w:r>
      <w:r>
        <w:t>усталость</w:t>
      </w:r>
      <w:r w:rsidRPr="003A1632">
        <w:rPr>
          <w:lang w:val="en-US"/>
        </w:rPr>
        <w:t>.&lt;div&gt;&lt;footer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</w:t>
      </w:r>
      <w:proofErr w:type="spellStart"/>
      <w:r w:rsidRPr="003A1632">
        <w:rPr>
          <w:lang w:val="en-US"/>
        </w:rPr>
        <w:t>comment__footer</w:t>
      </w:r>
      <w:proofErr w:type="spellEnd"/>
      <w:r w:rsidRPr="003A1632">
        <w:rPr>
          <w:lang w:val="en-US"/>
        </w:rPr>
        <w:t>\"&gt;&lt;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 xml:space="preserve">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 xml:space="preserve">-comment-actions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-pseudo svgpreloader-16\"&gt;&lt;li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--reply\"&gt;&lt;a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Ответить</w:t>
      </w:r>
      <w:r w:rsidRPr="003A1632">
        <w:rPr>
          <w:lang w:val="en-US"/>
        </w:rPr>
        <w:t xml:space="preserve">&lt;/a&gt;&lt;/li&gt;&lt;li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--collapse\"&gt;&lt;a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Свернуть</w:t>
      </w:r>
      <w:r w:rsidRPr="003A1632">
        <w:rPr>
          <w:lang w:val="en-US"/>
        </w:rPr>
        <w:t>&lt;/a&gt;&lt;/li&gt;&lt;/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>&gt;&lt;/footer&gt;&lt;/div&gt;",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"lt137": "</w:t>
      </w:r>
      <w:proofErr w:type="spellStart"/>
      <w:r>
        <w:t>Arnaud</w:t>
      </w:r>
      <w:proofErr w:type="spellEnd"/>
      <w:r>
        <w:t xml:space="preserve"> </w:t>
      </w:r>
      <w:proofErr w:type="spellStart"/>
      <w:r>
        <w:t>Landri</w:t>
      </w:r>
      <w:proofErr w:type="spellEnd"/>
      <w:r>
        <w:t>",</w:t>
      </w:r>
    </w:p>
    <w:p w:rsidR="003A1632" w:rsidRDefault="003A1632" w:rsidP="003A1632"/>
    <w:p w:rsidR="003A1632" w:rsidRDefault="003A1632" w:rsidP="003A1632">
      <w:r>
        <w:t>"lt138": "По-моему, раньше на рынок пытались выпустить что-то похожее. Только постоянно велись споры о его эффективности. О корректоре давления АВР-051 ничего плохого пока не слышал.",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"lt141": "Millet Doller",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>
        <w:t xml:space="preserve">"lt142": "Заказала маме такой прибор, у нее очень часто падало давление. Села на диету, старалась больше быть на свежем воздухе, даже пробовала какие-то физические упражнения делать. Толку никакого. Врачи прописывали таблетки - тоже не помогло. </w:t>
      </w:r>
      <w:proofErr w:type="spellStart"/>
      <w:r>
        <w:t>Мониторили</w:t>
      </w:r>
      <w:proofErr w:type="spellEnd"/>
      <w:r>
        <w:t xml:space="preserve"> весь интернет, и как только в продаже появился АВР-051, мы его сразу же купили. Через</w:t>
      </w:r>
      <w:r w:rsidRPr="003A1632">
        <w:rPr>
          <w:lang w:val="en-US"/>
        </w:rPr>
        <w:t xml:space="preserve"> </w:t>
      </w:r>
      <w:r>
        <w:t>месяц</w:t>
      </w:r>
      <w:r w:rsidRPr="003A1632">
        <w:rPr>
          <w:lang w:val="en-US"/>
        </w:rPr>
        <w:t xml:space="preserve"> </w:t>
      </w:r>
      <w:r>
        <w:t>маму</w:t>
      </w:r>
      <w:r w:rsidRPr="003A1632">
        <w:rPr>
          <w:lang w:val="en-US"/>
        </w:rPr>
        <w:t xml:space="preserve"> </w:t>
      </w:r>
      <w:r>
        <w:t>было</w:t>
      </w:r>
      <w:r w:rsidRPr="003A1632">
        <w:rPr>
          <w:lang w:val="en-US"/>
        </w:rPr>
        <w:t xml:space="preserve"> </w:t>
      </w:r>
      <w:r>
        <w:t>не</w:t>
      </w:r>
      <w:r w:rsidRPr="003A1632">
        <w:rPr>
          <w:lang w:val="en-US"/>
        </w:rPr>
        <w:t xml:space="preserve"> </w:t>
      </w:r>
      <w:r>
        <w:t>узнать</w:t>
      </w:r>
      <w:r w:rsidRPr="003A1632">
        <w:rPr>
          <w:lang w:val="en-US"/>
        </w:rPr>
        <w:t xml:space="preserve">: </w:t>
      </w:r>
      <w:r>
        <w:t>стала</w:t>
      </w:r>
      <w:r w:rsidRPr="003A1632">
        <w:rPr>
          <w:lang w:val="en-US"/>
        </w:rPr>
        <w:t xml:space="preserve"> </w:t>
      </w:r>
      <w:r>
        <w:t>бодрее</w:t>
      </w:r>
      <w:r w:rsidRPr="003A1632">
        <w:rPr>
          <w:lang w:val="en-US"/>
        </w:rPr>
        <w:t xml:space="preserve">, </w:t>
      </w:r>
      <w:r>
        <w:t>силы</w:t>
      </w:r>
      <w:r w:rsidRPr="003A1632">
        <w:rPr>
          <w:lang w:val="en-US"/>
        </w:rPr>
        <w:t xml:space="preserve"> </w:t>
      </w:r>
      <w:r>
        <w:t>появились</w:t>
      </w:r>
      <w:r w:rsidRPr="003A1632">
        <w:rPr>
          <w:lang w:val="en-US"/>
        </w:rPr>
        <w:t xml:space="preserve">, </w:t>
      </w:r>
      <w:r>
        <w:t>давление</w:t>
      </w:r>
      <w:r w:rsidRPr="003A1632">
        <w:rPr>
          <w:lang w:val="en-US"/>
        </w:rPr>
        <w:t xml:space="preserve"> </w:t>
      </w:r>
      <w:r>
        <w:t>как</w:t>
      </w:r>
      <w:r w:rsidRPr="003A1632">
        <w:rPr>
          <w:lang w:val="en-US"/>
        </w:rPr>
        <w:t xml:space="preserve"> </w:t>
      </w:r>
      <w:r>
        <w:t>у</w:t>
      </w:r>
      <w:r w:rsidRPr="003A1632">
        <w:rPr>
          <w:lang w:val="en-US"/>
        </w:rPr>
        <w:t xml:space="preserve"> </w:t>
      </w:r>
      <w:r>
        <w:t>космонавта</w:t>
      </w:r>
      <w:r w:rsidRPr="003A1632">
        <w:rPr>
          <w:lang w:val="en-US"/>
        </w:rPr>
        <w:t>!&lt;div&gt;&lt;footer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</w:t>
      </w:r>
      <w:proofErr w:type="spellStart"/>
      <w:r w:rsidRPr="003A1632">
        <w:rPr>
          <w:lang w:val="en-US"/>
        </w:rPr>
        <w:t>comment__footer</w:t>
      </w:r>
      <w:proofErr w:type="spellEnd"/>
      <w:r w:rsidRPr="003A1632">
        <w:rPr>
          <w:lang w:val="en-US"/>
        </w:rPr>
        <w:t>\"&gt;&lt;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 xml:space="preserve">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 xml:space="preserve">-comment-actions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-pseudo svgpreloader-16\"&gt;&lt;li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--reply\"&gt;&lt;a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Ответить</w:t>
      </w:r>
      <w:r w:rsidRPr="003A1632">
        <w:rPr>
          <w:lang w:val="en-US"/>
        </w:rPr>
        <w:t xml:space="preserve">&lt;/a&gt;&lt;/li&gt;&lt;li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--collapse\"&gt;&lt;a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Свернуть</w:t>
      </w:r>
      <w:r w:rsidRPr="003A1632">
        <w:rPr>
          <w:lang w:val="en-US"/>
        </w:rPr>
        <w:t>&lt;/a&gt;&lt;/li&gt;&lt;/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>&gt;&lt;/footer&gt;&lt;/div&gt;",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"lt143":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Votsis</w:t>
      </w:r>
      <w:proofErr w:type="spellEnd"/>
      <w:r>
        <w:t>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>
        <w:t>"lt144": "Пользуюсь всего неделю этим прибором и уже приятно удивлен, что физическое и эмоциональное состояние улучшилось в разы. Удобно</w:t>
      </w:r>
      <w:r w:rsidRPr="003A1632">
        <w:rPr>
          <w:lang w:val="en-US"/>
        </w:rPr>
        <w:t xml:space="preserve"> </w:t>
      </w:r>
      <w:r>
        <w:t>сидит</w:t>
      </w:r>
      <w:r w:rsidRPr="003A1632">
        <w:rPr>
          <w:lang w:val="en-US"/>
        </w:rPr>
        <w:t xml:space="preserve"> </w:t>
      </w:r>
      <w:r>
        <w:t>на</w:t>
      </w:r>
      <w:r w:rsidRPr="003A1632">
        <w:rPr>
          <w:lang w:val="en-US"/>
        </w:rPr>
        <w:t xml:space="preserve"> </w:t>
      </w:r>
      <w:r>
        <w:t>руке</w:t>
      </w:r>
      <w:r w:rsidRPr="003A1632">
        <w:rPr>
          <w:lang w:val="en-US"/>
        </w:rPr>
        <w:t xml:space="preserve">, </w:t>
      </w:r>
      <w:r>
        <w:t>простой</w:t>
      </w:r>
      <w:r w:rsidRPr="003A1632">
        <w:rPr>
          <w:lang w:val="en-US"/>
        </w:rPr>
        <w:t xml:space="preserve"> </w:t>
      </w:r>
      <w:r>
        <w:t>в</w:t>
      </w:r>
      <w:r w:rsidRPr="003A1632">
        <w:rPr>
          <w:lang w:val="en-US"/>
        </w:rPr>
        <w:t xml:space="preserve"> </w:t>
      </w:r>
      <w:r>
        <w:t>использовании</w:t>
      </w:r>
      <w:r w:rsidRPr="003A1632">
        <w:rPr>
          <w:lang w:val="en-US"/>
        </w:rPr>
        <w:t xml:space="preserve">. </w:t>
      </w:r>
      <w:r>
        <w:t>Своих</w:t>
      </w:r>
      <w:r w:rsidRPr="003A1632">
        <w:rPr>
          <w:lang w:val="en-US"/>
        </w:rPr>
        <w:t xml:space="preserve"> </w:t>
      </w:r>
      <w:r>
        <w:t>денег</w:t>
      </w:r>
      <w:r w:rsidRPr="003A1632">
        <w:rPr>
          <w:lang w:val="en-US"/>
        </w:rPr>
        <w:t xml:space="preserve"> </w:t>
      </w:r>
      <w:r>
        <w:t>однозначно</w:t>
      </w:r>
      <w:r w:rsidRPr="003A1632">
        <w:rPr>
          <w:lang w:val="en-US"/>
        </w:rPr>
        <w:t xml:space="preserve"> </w:t>
      </w:r>
      <w:r>
        <w:t>стоит</w:t>
      </w:r>
      <w:r w:rsidRPr="003A1632">
        <w:rPr>
          <w:lang w:val="en-US"/>
        </w:rPr>
        <w:t>!&lt;div&gt;&lt;footer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</w:t>
      </w:r>
      <w:proofErr w:type="spellStart"/>
      <w:r w:rsidRPr="003A1632">
        <w:rPr>
          <w:lang w:val="en-US"/>
        </w:rPr>
        <w:t>comment__footer</w:t>
      </w:r>
      <w:proofErr w:type="spellEnd"/>
      <w:r w:rsidRPr="003A1632">
        <w:rPr>
          <w:lang w:val="en-US"/>
        </w:rPr>
        <w:t>\"&gt;&lt;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 xml:space="preserve">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 xml:space="preserve">-comment-actions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-pseudo svgpreloader-16\"&gt;&lt;li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--reply\"&gt;&lt;a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Ответить</w:t>
      </w:r>
      <w:r w:rsidRPr="003A1632">
        <w:rPr>
          <w:lang w:val="en-US"/>
        </w:rPr>
        <w:t xml:space="preserve">&lt;/a&gt;&lt;/li&gt;&lt;li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--collapse\"&gt;&lt;a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Свернуть</w:t>
      </w:r>
      <w:r w:rsidRPr="003A1632">
        <w:rPr>
          <w:lang w:val="en-US"/>
        </w:rPr>
        <w:t>&lt;/a&gt;&lt;/li&gt;&lt;/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>&gt;&lt;/footer&gt;&lt;/div&gt;",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"lt145": "</w:t>
      </w:r>
      <w:proofErr w:type="spellStart"/>
      <w:r>
        <w:t>Mimo</w:t>
      </w:r>
      <w:proofErr w:type="spellEnd"/>
      <w:r>
        <w:t xml:space="preserve"> </w:t>
      </w:r>
      <w:proofErr w:type="spellStart"/>
      <w:r>
        <w:t>Sadi</w:t>
      </w:r>
      <w:proofErr w:type="spellEnd"/>
      <w:r>
        <w:t>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>
        <w:t>"lt146": "Этот прибор настолько прост в использовании, что буквально за пару минут мой дед разобрался, куда нужно тыкать, чтоб подкорректировать давление. Эффективность</w:t>
      </w:r>
      <w:r w:rsidRPr="003A1632">
        <w:rPr>
          <w:lang w:val="en-US"/>
        </w:rPr>
        <w:t xml:space="preserve"> </w:t>
      </w:r>
      <w:r>
        <w:t>проверим</w:t>
      </w:r>
      <w:r w:rsidRPr="003A1632">
        <w:rPr>
          <w:lang w:val="en-US"/>
        </w:rPr>
        <w:t xml:space="preserve"> </w:t>
      </w:r>
      <w:r>
        <w:t>временем</w:t>
      </w:r>
      <w:r w:rsidRPr="003A1632">
        <w:rPr>
          <w:lang w:val="en-US"/>
        </w:rPr>
        <w:t xml:space="preserve">, </w:t>
      </w:r>
      <w:r>
        <w:t>пользуемся</w:t>
      </w:r>
      <w:r w:rsidRPr="003A1632">
        <w:rPr>
          <w:lang w:val="en-US"/>
        </w:rPr>
        <w:t xml:space="preserve"> </w:t>
      </w:r>
      <w:r>
        <w:t>пару</w:t>
      </w:r>
      <w:r w:rsidRPr="003A1632">
        <w:rPr>
          <w:lang w:val="en-US"/>
        </w:rPr>
        <w:t xml:space="preserve"> </w:t>
      </w:r>
      <w:r>
        <w:t>дней</w:t>
      </w:r>
      <w:r w:rsidRPr="003A1632">
        <w:rPr>
          <w:lang w:val="en-US"/>
        </w:rPr>
        <w:t xml:space="preserve">, </w:t>
      </w:r>
      <w:r>
        <w:t>пока</w:t>
      </w:r>
      <w:r w:rsidRPr="003A1632">
        <w:rPr>
          <w:lang w:val="en-US"/>
        </w:rPr>
        <w:t xml:space="preserve"> </w:t>
      </w:r>
      <w:r>
        <w:t>сложно</w:t>
      </w:r>
      <w:r w:rsidRPr="003A1632">
        <w:rPr>
          <w:lang w:val="en-US"/>
        </w:rPr>
        <w:t xml:space="preserve"> </w:t>
      </w:r>
      <w:r>
        <w:t>что</w:t>
      </w:r>
      <w:r w:rsidRPr="003A1632">
        <w:rPr>
          <w:lang w:val="en-US"/>
        </w:rPr>
        <w:t>-</w:t>
      </w:r>
      <w:r>
        <w:t>то</w:t>
      </w:r>
      <w:r w:rsidRPr="003A1632">
        <w:rPr>
          <w:lang w:val="en-US"/>
        </w:rPr>
        <w:t xml:space="preserve"> </w:t>
      </w:r>
      <w:r>
        <w:t>сказать</w:t>
      </w:r>
      <w:r w:rsidRPr="003A1632">
        <w:rPr>
          <w:lang w:val="en-US"/>
        </w:rPr>
        <w:t>.&lt;div&gt;&lt;footer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</w:t>
      </w:r>
      <w:proofErr w:type="spellStart"/>
      <w:r w:rsidRPr="003A1632">
        <w:rPr>
          <w:lang w:val="en-US"/>
        </w:rPr>
        <w:t>comment__footer</w:t>
      </w:r>
      <w:proofErr w:type="spellEnd"/>
      <w:r w:rsidRPr="003A1632">
        <w:rPr>
          <w:lang w:val="en-US"/>
        </w:rPr>
        <w:t>\"&gt;&lt;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 xml:space="preserve">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 xml:space="preserve">-comment-actions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svgpreloader</w:t>
      </w:r>
      <w:proofErr w:type="spellEnd"/>
      <w:r w:rsidRPr="003A1632">
        <w:rPr>
          <w:lang w:val="en-US"/>
        </w:rPr>
        <w:t xml:space="preserve">-pseudo svgpreloader-16\"&gt;&lt;li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--reply\"&gt;&lt;a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Ответить</w:t>
      </w:r>
      <w:r w:rsidRPr="003A1632">
        <w:rPr>
          <w:lang w:val="en-US"/>
        </w:rPr>
        <w:t xml:space="preserve">&lt;/a&gt;&lt;/li&gt;&lt;li class=\"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 xml:space="preserve"> 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actions__item</w:t>
      </w:r>
      <w:proofErr w:type="spellEnd"/>
      <w:r w:rsidRPr="003A1632">
        <w:rPr>
          <w:lang w:val="en-US"/>
        </w:rPr>
        <w:t>--collapse\"&gt;&lt;a class=\"</w:t>
      </w:r>
      <w:proofErr w:type="spellStart"/>
      <w:r w:rsidRPr="003A1632">
        <w:rPr>
          <w:lang w:val="en-US"/>
        </w:rPr>
        <w:t>mdspost</w:t>
      </w:r>
      <w:proofErr w:type="spellEnd"/>
      <w:r w:rsidRPr="003A1632">
        <w:rPr>
          <w:lang w:val="en-US"/>
        </w:rPr>
        <w:t>-comment-</w:t>
      </w:r>
      <w:proofErr w:type="spellStart"/>
      <w:r w:rsidRPr="003A1632">
        <w:rPr>
          <w:lang w:val="en-US"/>
        </w:rPr>
        <w:t>actions__link</w:t>
      </w:r>
      <w:proofErr w:type="spellEnd"/>
      <w:r w:rsidRPr="003A1632">
        <w:rPr>
          <w:lang w:val="en-US"/>
        </w:rPr>
        <w:t xml:space="preserve">\" </w:t>
      </w:r>
      <w:proofErr w:type="spellStart"/>
      <w:r w:rsidRPr="003A1632">
        <w:rPr>
          <w:lang w:val="en-US"/>
        </w:rPr>
        <w:t>href</w:t>
      </w:r>
      <w:proofErr w:type="spellEnd"/>
      <w:r w:rsidRPr="003A1632">
        <w:rPr>
          <w:lang w:val="en-US"/>
        </w:rPr>
        <w:t xml:space="preserve">=\"\" </w:t>
      </w:r>
      <w:proofErr w:type="spellStart"/>
      <w:r w:rsidRPr="003A1632">
        <w:rPr>
          <w:lang w:val="en-US"/>
        </w:rPr>
        <w:t>rel</w:t>
      </w:r>
      <w:proofErr w:type="spellEnd"/>
      <w:r w:rsidRPr="003A1632">
        <w:rPr>
          <w:lang w:val="en-US"/>
        </w:rPr>
        <w:t>=\"</w:t>
      </w:r>
      <w:proofErr w:type="spellStart"/>
      <w:r w:rsidRPr="003A1632">
        <w:rPr>
          <w:lang w:val="en-US"/>
        </w:rPr>
        <w:t>nofollow</w:t>
      </w:r>
      <w:proofErr w:type="spellEnd"/>
      <w:r w:rsidRPr="003A1632">
        <w:rPr>
          <w:lang w:val="en-US"/>
        </w:rPr>
        <w:t>\"&gt;</w:t>
      </w:r>
      <w:r>
        <w:t>Свернуть</w:t>
      </w:r>
      <w:r w:rsidRPr="003A1632">
        <w:rPr>
          <w:lang w:val="en-US"/>
        </w:rPr>
        <w:t>&lt;/a&gt;&lt;/li&gt;&lt;/</w:t>
      </w:r>
      <w:proofErr w:type="spellStart"/>
      <w:r w:rsidRPr="003A1632">
        <w:rPr>
          <w:lang w:val="en-US"/>
        </w:rPr>
        <w:t>ul</w:t>
      </w:r>
      <w:proofErr w:type="spellEnd"/>
      <w:r w:rsidRPr="003A1632">
        <w:rPr>
          <w:lang w:val="en-US"/>
        </w:rPr>
        <w:t>&gt;&lt;/footer&gt;&lt;/div&gt;",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"lt147": "Добавить комментарий",</w:t>
      </w:r>
    </w:p>
    <w:p w:rsidR="003A1632" w:rsidRDefault="003A1632" w:rsidP="003A1632"/>
    <w:p w:rsidR="003A1632" w:rsidRDefault="003A1632" w:rsidP="003A1632">
      <w:r>
        <w:t>"lt148": "</w:t>
      </w:r>
      <w:proofErr w:type="spellStart"/>
      <w:r>
        <w:t>About</w:t>
      </w:r>
      <w:proofErr w:type="spellEnd"/>
      <w:r>
        <w:t>",</w:t>
      </w:r>
    </w:p>
    <w:p w:rsidR="003A1632" w:rsidRDefault="003A1632" w:rsidP="003A1632"/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"lt149": "User Agreement",</w:t>
      </w:r>
    </w:p>
    <w:p w:rsidR="003A1632" w:rsidRPr="003A1632" w:rsidRDefault="003A1632" w:rsidP="003A1632">
      <w:pPr>
        <w:rPr>
          <w:lang w:val="en-US"/>
        </w:rPr>
      </w:pPr>
    </w:p>
    <w:p w:rsidR="003A1632" w:rsidRPr="003A1632" w:rsidRDefault="003A1632" w:rsidP="003A1632">
      <w:pPr>
        <w:rPr>
          <w:lang w:val="en-US"/>
        </w:rPr>
      </w:pPr>
      <w:r w:rsidRPr="003A1632">
        <w:rPr>
          <w:lang w:val="en-US"/>
        </w:rPr>
        <w:t>"lt150": "Help",</w:t>
      </w:r>
    </w:p>
    <w:p w:rsidR="003A1632" w:rsidRPr="003A1632" w:rsidRDefault="003A1632" w:rsidP="003A1632">
      <w:pPr>
        <w:rPr>
          <w:lang w:val="en-US"/>
        </w:rPr>
      </w:pPr>
    </w:p>
    <w:p w:rsidR="003A1632" w:rsidRDefault="003A1632" w:rsidP="003A1632">
      <w:r>
        <w:t>"lt151": "</w:t>
      </w:r>
      <w:proofErr w:type="spellStart"/>
      <w:r>
        <w:t>Button</w:t>
      </w:r>
      <w:proofErr w:type="spellEnd"/>
      <w:r>
        <w:t xml:space="preserve"> \"</w:t>
      </w:r>
      <w:proofErr w:type="spellStart"/>
      <w:r>
        <w:t>Share</w:t>
      </w:r>
      <w:proofErr w:type="spellEnd"/>
      <w:r>
        <w:t>\""</w:t>
      </w:r>
    </w:p>
    <w:p w:rsidR="002F3C96" w:rsidRDefault="002F3C96" w:rsidP="003A1632"/>
    <w:sectPr w:rsidR="002F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A3"/>
    <w:rsid w:val="002D28A3"/>
    <w:rsid w:val="002F3C96"/>
    <w:rsid w:val="003A1632"/>
    <w:rsid w:val="009C0120"/>
    <w:rsid w:val="00D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CC838-EED1-49B3-B96E-D0E5464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BE14667.dotm</Template>
  <TotalTime>14</TotalTime>
  <Pages>10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3</cp:revision>
  <dcterms:created xsi:type="dcterms:W3CDTF">2019-09-03T14:13:00Z</dcterms:created>
  <dcterms:modified xsi:type="dcterms:W3CDTF">2019-09-03T14:27:00Z</dcterms:modified>
</cp:coreProperties>
</file>